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4"/>
        <w:gridCol w:w="222"/>
      </w:tblGrid>
      <w:tr w:rsidR="0076029D" w:rsidTr="001E3C9D">
        <w:trPr>
          <w:trHeight w:val="1440"/>
        </w:trPr>
        <w:tc>
          <w:tcPr>
            <w:tcW w:w="0" w:type="auto"/>
          </w:tcPr>
          <w:p w:rsidR="00D206DF" w:rsidRPr="000A672C" w:rsidRDefault="002009C4" w:rsidP="00DE440F">
            <w:pPr>
              <w:pStyle w:val="PersonalName"/>
              <w:spacing w:line="276" w:lineRule="auto"/>
              <w:rPr>
                <w:rFonts w:cstheme="majorHAnsi"/>
                <w:color w:val="000000" w:themeColor="text1"/>
                <w:sz w:val="28"/>
                <w:szCs w:val="40"/>
              </w:rPr>
            </w:pPr>
            <w:r w:rsidRPr="000A672C">
              <w:rPr>
                <w:rFonts w:cstheme="majorHAnsi"/>
                <w:color w:val="000000" w:themeColor="text1"/>
                <w:sz w:val="28"/>
                <w:szCs w:val="40"/>
              </w:rPr>
              <w:t>Rajesh Chhagan Jadhav</w:t>
            </w:r>
          </w:p>
          <w:p w:rsidR="003A710E" w:rsidRDefault="001C097E" w:rsidP="001E3C9D">
            <w:hyperlink r:id="rId11" w:history="1">
              <w:r w:rsidR="002009C4" w:rsidRPr="001E3C9D">
                <w:rPr>
                  <w:rStyle w:val="Hyperlink"/>
                </w:rPr>
                <w:t>rajeshjadhav164@gmail.com</w:t>
              </w:r>
            </w:hyperlink>
          </w:p>
          <w:p w:rsidR="00D206DF" w:rsidRPr="001E3C9D" w:rsidRDefault="002009C4" w:rsidP="001E3C9D">
            <w:r w:rsidRPr="001E3C9D">
              <w:t>+91 9975785800</w:t>
            </w:r>
          </w:p>
          <w:p w:rsidR="00D206DF" w:rsidRPr="003A710E" w:rsidRDefault="002009C4" w:rsidP="001E3C9D">
            <w:r w:rsidRPr="001E3C9D">
              <w:t>1901, Behind The Court, Revenue Colony, Shirur, Tal.- Shirur, Dist.- Pune, 412210</w:t>
            </w:r>
            <w:r>
              <w:t>.</w:t>
            </w:r>
          </w:p>
        </w:tc>
        <w:tc>
          <w:tcPr>
            <w:tcW w:w="0" w:type="auto"/>
          </w:tcPr>
          <w:p w:rsidR="00D206DF" w:rsidRPr="006B566D" w:rsidRDefault="001C097E" w:rsidP="00DE440F">
            <w:pPr>
              <w:pStyle w:val="NoSpacing"/>
              <w:spacing w:line="276" w:lineRule="auto"/>
            </w:pPr>
          </w:p>
        </w:tc>
      </w:tr>
    </w:tbl>
    <w:p w:rsidR="00F672DF" w:rsidRPr="00D206DF" w:rsidRDefault="001C097E" w:rsidP="003048EC">
      <w:pPr>
        <w:rPr>
          <w:sz w:val="2"/>
        </w:rPr>
      </w:pPr>
    </w:p>
    <w:p w:rsidR="002401E0" w:rsidRPr="000A672C" w:rsidRDefault="002009C4" w:rsidP="003048EC">
      <w:pPr>
        <w:rPr>
          <w:rFonts w:asciiTheme="majorHAnsi" w:hAnsiTheme="majorHAnsi" w:cstheme="majorHAnsi"/>
          <w:b/>
          <w:sz w:val="28"/>
          <w:szCs w:val="28"/>
        </w:rPr>
      </w:pPr>
      <w:r w:rsidRPr="000A672C">
        <w:rPr>
          <w:rFonts w:asciiTheme="majorHAnsi" w:hAnsiTheme="majorHAnsi" w:cstheme="majorHAnsi"/>
          <w:b/>
          <w:sz w:val="28"/>
          <w:szCs w:val="28"/>
        </w:rPr>
        <w:t>Objective</w:t>
      </w:r>
    </w:p>
    <w:p w:rsidR="002401E0" w:rsidRPr="00D206DF" w:rsidRDefault="002009C4" w:rsidP="006B566D">
      <w:pPr>
        <w:pStyle w:val="Default"/>
        <w:spacing w:line="276" w:lineRule="auto"/>
        <w:rPr>
          <w:rFonts w:asciiTheme="minorHAnsi" w:hAnsiTheme="minorHAnsi"/>
          <w:sz w:val="22"/>
          <w:szCs w:val="22"/>
        </w:rPr>
      </w:pPr>
      <w:r w:rsidRPr="00D206DF">
        <w:rPr>
          <w:rFonts w:asciiTheme="minorHAnsi" w:hAnsiTheme="minorHAnsi"/>
          <w:sz w:val="22"/>
          <w:szCs w:val="22"/>
        </w:rPr>
        <w:t>Developing a good career through gaining technical and soft skills and applying them for development and betterment of organization that would also lead to my personal development.</w:t>
      </w:r>
    </w:p>
    <w:p w:rsidR="002401E0" w:rsidRPr="000A672C" w:rsidRDefault="002009C4" w:rsidP="003048EC">
      <w:pPr>
        <w:pStyle w:val="Section"/>
        <w:spacing w:line="276" w:lineRule="auto"/>
        <w:rPr>
          <w:color w:val="000000" w:themeColor="text1"/>
        </w:rPr>
      </w:pPr>
      <w:r w:rsidRPr="000A672C">
        <w:rPr>
          <w:color w:val="000000" w:themeColor="text1"/>
        </w:rPr>
        <w:t>Education</w:t>
      </w:r>
    </w:p>
    <w:p w:rsidR="003048EC" w:rsidRDefault="002009C4" w:rsidP="003048EC">
      <w:pPr>
        <w:pStyle w:val="Subsection"/>
        <w:spacing w:line="276" w:lineRule="auto"/>
        <w:rPr>
          <w:rStyle w:val="SubsectionDateChar1"/>
        </w:rPr>
      </w:pPr>
      <w:r>
        <w:rPr>
          <w:rStyle w:val="SubsectionDateChar1"/>
        </w:rPr>
        <w:t>July 2015 |</w:t>
      </w:r>
      <w:r>
        <w:t xml:space="preserve"> Bachelor Of Mechanical Engineering </w:t>
      </w:r>
    </w:p>
    <w:p w:rsidR="0093013C" w:rsidRPr="000A672C" w:rsidRDefault="002009C4" w:rsidP="000A672C">
      <w:pPr>
        <w:pStyle w:val="Subsection"/>
        <w:spacing w:line="276" w:lineRule="auto"/>
        <w:rPr>
          <w:sz w:val="22"/>
        </w:rPr>
      </w:pPr>
      <w:r w:rsidRPr="001535B8">
        <w:rPr>
          <w:rStyle w:val="SubsectionDateChar1"/>
          <w:b w:val="0"/>
          <w:sz w:val="22"/>
          <w:szCs w:val="22"/>
        </w:rPr>
        <w:t>Pimpri</w:t>
      </w:r>
      <w:r w:rsidRPr="001535B8">
        <w:rPr>
          <w:rStyle w:val="SubsectionDateChar1"/>
          <w:sz w:val="22"/>
          <w:szCs w:val="22"/>
        </w:rPr>
        <w:t xml:space="preserve"> </w:t>
      </w:r>
      <w:r w:rsidRPr="001535B8">
        <w:rPr>
          <w:rStyle w:val="SubsectionDateChar1"/>
          <w:b w:val="0"/>
          <w:sz w:val="22"/>
          <w:szCs w:val="22"/>
        </w:rPr>
        <w:t>Chinchwad</w:t>
      </w:r>
      <w:r w:rsidRPr="001535B8">
        <w:rPr>
          <w:rStyle w:val="SubsectionDateChar1"/>
          <w:sz w:val="22"/>
          <w:szCs w:val="22"/>
        </w:rPr>
        <w:t xml:space="preserve"> </w:t>
      </w:r>
      <w:r w:rsidRPr="001535B8">
        <w:rPr>
          <w:rStyle w:val="SubsectionDateChar1"/>
          <w:b w:val="0"/>
          <w:sz w:val="22"/>
          <w:szCs w:val="22"/>
        </w:rPr>
        <w:t>college of Engineering</w:t>
      </w:r>
      <w:r w:rsidRPr="001535B8">
        <w:rPr>
          <w:rStyle w:val="SubsectionDateChar1"/>
          <w:sz w:val="22"/>
          <w:szCs w:val="22"/>
        </w:rPr>
        <w:t xml:space="preserve">, </w:t>
      </w:r>
      <w:r w:rsidRPr="001C365C">
        <w:rPr>
          <w:rStyle w:val="SubsectionDateChar1"/>
          <w:b w:val="0"/>
          <w:sz w:val="22"/>
          <w:szCs w:val="22"/>
        </w:rPr>
        <w:t>Pune</w:t>
      </w:r>
      <w:r w:rsidRPr="006B566D">
        <w:rPr>
          <w:rStyle w:val="SubsectionDateChar1"/>
          <w:sz w:val="22"/>
          <w:szCs w:val="22"/>
        </w:rPr>
        <w:t xml:space="preserve"> |</w:t>
      </w:r>
      <w:r w:rsidRPr="006B566D">
        <w:rPr>
          <w:rStyle w:val="SubsectionDateChar1"/>
          <w:color w:val="0F6FC6" w:themeColor="accent1"/>
          <w:sz w:val="22"/>
          <w:szCs w:val="22"/>
        </w:rPr>
        <w:t>Savitribai Phule University</w:t>
      </w:r>
      <w:r>
        <w:rPr>
          <w:rStyle w:val="SubsectionDateChar1"/>
          <w:color w:val="0F6FC6" w:themeColor="accent1"/>
          <w:sz w:val="22"/>
          <w:szCs w:val="22"/>
        </w:rPr>
        <w:t xml:space="preserve"> </w:t>
      </w:r>
      <w:r w:rsidRPr="006B566D">
        <w:rPr>
          <w:rStyle w:val="SubsectionDateChar1"/>
          <w:color w:val="0F6FC6" w:themeColor="accent1"/>
          <w:sz w:val="22"/>
          <w:szCs w:val="22"/>
        </w:rPr>
        <w:t xml:space="preserve">(Pune University) </w:t>
      </w:r>
    </w:p>
    <w:p w:rsidR="003048EC" w:rsidRDefault="002009C4" w:rsidP="00EE5DB9">
      <w:pPr>
        <w:pStyle w:val="ListBullet"/>
        <w:numPr>
          <w:ilvl w:val="0"/>
          <w:numId w:val="33"/>
        </w:numPr>
      </w:pPr>
      <w:r>
        <w:t>Participated in various inter college events like paper presentation.</w:t>
      </w:r>
    </w:p>
    <w:p w:rsidR="003048EC" w:rsidRPr="003048EC" w:rsidRDefault="002009C4" w:rsidP="00EE5DB9">
      <w:pPr>
        <w:pStyle w:val="ListBullet"/>
        <w:numPr>
          <w:ilvl w:val="0"/>
          <w:numId w:val="33"/>
        </w:numPr>
      </w:pPr>
      <w:r w:rsidRPr="003048EC">
        <w:rPr>
          <w:szCs w:val="22"/>
        </w:rPr>
        <w:t xml:space="preserve">CATIA V5 (Certification From DCS Institute) </w:t>
      </w:r>
      <w:r>
        <w:rPr>
          <w:szCs w:val="22"/>
        </w:rPr>
        <w:t>.</w:t>
      </w:r>
    </w:p>
    <w:p w:rsidR="003048EC" w:rsidRDefault="002009C4" w:rsidP="00EE5DB9">
      <w:pPr>
        <w:pStyle w:val="ListBullet"/>
        <w:numPr>
          <w:ilvl w:val="0"/>
          <w:numId w:val="33"/>
        </w:numPr>
      </w:pPr>
      <w:r w:rsidRPr="003048EC">
        <w:rPr>
          <w:szCs w:val="22"/>
        </w:rPr>
        <w:t xml:space="preserve">ANSYS (Certification From CADD CENTER Institute) </w:t>
      </w:r>
      <w:r>
        <w:rPr>
          <w:szCs w:val="22"/>
        </w:rPr>
        <w:t>.</w:t>
      </w:r>
    </w:p>
    <w:p w:rsidR="002401E0" w:rsidRDefault="002009C4" w:rsidP="003048EC">
      <w:pPr>
        <w:pStyle w:val="Section"/>
        <w:spacing w:line="276" w:lineRule="auto"/>
        <w:rPr>
          <w:color w:val="000000" w:themeColor="text1"/>
        </w:rPr>
      </w:pPr>
      <w:r w:rsidRPr="000A672C">
        <w:rPr>
          <w:color w:val="000000" w:themeColor="text1"/>
        </w:rPr>
        <w:t>Experience</w:t>
      </w:r>
    </w:p>
    <w:p w:rsidR="00EE5137" w:rsidRDefault="002009C4" w:rsidP="00EE5137">
      <w:pPr>
        <w:pStyle w:val="Subsection"/>
        <w:numPr>
          <w:ilvl w:val="0"/>
          <w:numId w:val="30"/>
        </w:numPr>
        <w:spacing w:line="276" w:lineRule="auto"/>
      </w:pPr>
      <w:r>
        <w:rPr>
          <w:rStyle w:val="SubsectionDateChar1"/>
        </w:rPr>
        <w:t xml:space="preserve">April 10, 2018 – Current | </w:t>
      </w:r>
      <w:r w:rsidRPr="00A265CF">
        <w:t>Associate</w:t>
      </w:r>
      <w:r>
        <w:rPr>
          <w:rStyle w:val="SubsectionDateChar1"/>
        </w:rPr>
        <w:t xml:space="preserve"> </w:t>
      </w:r>
      <w:r w:rsidRPr="00A265CF">
        <w:t>Consultant</w:t>
      </w:r>
    </w:p>
    <w:p w:rsidR="00916D6A" w:rsidRPr="00916D6A" w:rsidRDefault="002009C4" w:rsidP="00EE5137">
      <w:pPr>
        <w:rPr>
          <w:rFonts w:asciiTheme="majorHAnsi" w:hAnsiTheme="majorHAnsi"/>
          <w:color w:val="04617B" w:themeColor="text2"/>
          <w:spacing w:val="20"/>
          <w:szCs w:val="22"/>
        </w:rPr>
      </w:pPr>
      <w:r>
        <w:rPr>
          <w:rStyle w:val="SubsectionDateChar1"/>
          <w:sz w:val="22"/>
          <w:szCs w:val="22"/>
        </w:rPr>
        <w:t xml:space="preserve">     fluid automation solution</w:t>
      </w:r>
      <w:r w:rsidRPr="006B566D">
        <w:rPr>
          <w:rStyle w:val="SubsectionDateChar1"/>
          <w:sz w:val="22"/>
          <w:szCs w:val="22"/>
        </w:rPr>
        <w:t xml:space="preserve">  | </w:t>
      </w:r>
      <w:r w:rsidRPr="00A265CF">
        <w:rPr>
          <w:rStyle w:val="SubsectionDateChar1"/>
          <w:b/>
          <w:color w:val="0F6FC6" w:themeColor="accent1"/>
          <w:sz w:val="22"/>
          <w:szCs w:val="22"/>
        </w:rPr>
        <w:t>EMERSON</w:t>
      </w:r>
      <w:r>
        <w:rPr>
          <w:rStyle w:val="SubsectionDateChar1"/>
          <w:sz w:val="22"/>
          <w:szCs w:val="22"/>
        </w:rPr>
        <w:t xml:space="preserve"> </w:t>
      </w:r>
      <w:r w:rsidRPr="00A265CF">
        <w:rPr>
          <w:rStyle w:val="SubsectionDateChar1"/>
          <w:b/>
          <w:color w:val="0F6FC6" w:themeColor="accent1"/>
          <w:sz w:val="22"/>
          <w:szCs w:val="22"/>
        </w:rPr>
        <w:t>INNOVATION</w:t>
      </w:r>
      <w:r>
        <w:rPr>
          <w:rStyle w:val="SubsectionDateChar1"/>
          <w:sz w:val="22"/>
          <w:szCs w:val="22"/>
        </w:rPr>
        <w:t xml:space="preserve"> </w:t>
      </w:r>
      <w:r>
        <w:rPr>
          <w:rStyle w:val="SubsectionDateChar1"/>
          <w:b/>
          <w:color w:val="0F6FC6" w:themeColor="accent1"/>
          <w:sz w:val="22"/>
          <w:szCs w:val="22"/>
        </w:rPr>
        <w:t>CENTER</w:t>
      </w:r>
      <w:r>
        <w:rPr>
          <w:rStyle w:val="SubsectionDateChar1"/>
          <w:sz w:val="22"/>
          <w:szCs w:val="22"/>
        </w:rPr>
        <w:t xml:space="preserve">, </w:t>
      </w:r>
      <w:r w:rsidRPr="00A265CF">
        <w:rPr>
          <w:rStyle w:val="SubsectionDateChar1"/>
          <w:b/>
          <w:color w:val="0F6FC6" w:themeColor="accent1"/>
          <w:sz w:val="22"/>
          <w:szCs w:val="22"/>
        </w:rPr>
        <w:t>PUNE</w:t>
      </w:r>
      <w:r>
        <w:rPr>
          <w:rStyle w:val="SubsectionDateChar1"/>
          <w:sz w:val="22"/>
          <w:szCs w:val="22"/>
        </w:rPr>
        <w:t xml:space="preserve">                             </w:t>
      </w:r>
      <w:r>
        <w:rPr>
          <w:rStyle w:val="SubsectionDateChar1"/>
          <w:sz w:val="22"/>
          <w:szCs w:val="22"/>
        </w:rPr>
        <w:tab/>
        <w:t>(on pa</w:t>
      </w:r>
      <w:r w:rsidRPr="00916D6A">
        <w:rPr>
          <w:rFonts w:asciiTheme="majorHAnsi" w:hAnsiTheme="majorHAnsi"/>
          <w:color w:val="04617B" w:themeColor="text2"/>
          <w:spacing w:val="20"/>
          <w:szCs w:val="22"/>
        </w:rPr>
        <w:t>y</w:t>
      </w:r>
      <w:r>
        <w:rPr>
          <w:rFonts w:asciiTheme="majorHAnsi" w:hAnsiTheme="majorHAnsi"/>
          <w:color w:val="04617B" w:themeColor="text2"/>
          <w:spacing w:val="20"/>
          <w:szCs w:val="22"/>
        </w:rPr>
        <w:t>roll of Datamatics Global Services ltd.)</w:t>
      </w:r>
    </w:p>
    <w:p w:rsidR="00B90F4F" w:rsidRDefault="002009C4" w:rsidP="00EE5137">
      <w:pPr>
        <w:pStyle w:val="SubsectionText"/>
        <w:numPr>
          <w:ilvl w:val="0"/>
          <w:numId w:val="29"/>
        </w:numPr>
      </w:pPr>
      <w:r>
        <w:t>Verification of assign bill of material by referring product configuration sheet and from previous work experience.</w:t>
      </w:r>
    </w:p>
    <w:p w:rsidR="00EE5137" w:rsidRDefault="002009C4" w:rsidP="00EE5137">
      <w:pPr>
        <w:pStyle w:val="SubsectionText"/>
        <w:numPr>
          <w:ilvl w:val="0"/>
          <w:numId w:val="29"/>
        </w:numPr>
      </w:pPr>
      <w:r>
        <w:t>Making assemblies and part models in Autodesk Inventor as per BOM and by referring old drawings.</w:t>
      </w:r>
    </w:p>
    <w:p w:rsidR="00B90F4F" w:rsidRDefault="002009C4" w:rsidP="00EE5137">
      <w:pPr>
        <w:pStyle w:val="SubsectionText"/>
        <w:numPr>
          <w:ilvl w:val="0"/>
          <w:numId w:val="29"/>
        </w:numPr>
      </w:pPr>
      <w:r>
        <w:t>Prepare Inventor drawings for assemblies and parts with reference of old drawings.</w:t>
      </w:r>
    </w:p>
    <w:p w:rsidR="00B90F4F" w:rsidRDefault="002009C4" w:rsidP="00EE5137">
      <w:pPr>
        <w:pStyle w:val="SubsectionText"/>
        <w:numPr>
          <w:ilvl w:val="0"/>
          <w:numId w:val="29"/>
        </w:numPr>
      </w:pPr>
      <w:r>
        <w:t>Interact with Business Unit for any work related concern.</w:t>
      </w:r>
    </w:p>
    <w:p w:rsidR="00EE5137" w:rsidRPr="00EE5137" w:rsidRDefault="001C097E" w:rsidP="00EE5137"/>
    <w:p w:rsidR="0008378D" w:rsidRDefault="002009C4" w:rsidP="001E3C9D">
      <w:pPr>
        <w:pStyle w:val="Subsection"/>
        <w:numPr>
          <w:ilvl w:val="0"/>
          <w:numId w:val="30"/>
        </w:numPr>
        <w:spacing w:line="276" w:lineRule="auto"/>
      </w:pPr>
      <w:r>
        <w:rPr>
          <w:rStyle w:val="SubsectionDateChar1"/>
        </w:rPr>
        <w:t xml:space="preserve">September 12, 2016 – April 6 2018 | </w:t>
      </w:r>
      <w:r>
        <w:t>Design And Development Engineer</w:t>
      </w:r>
    </w:p>
    <w:p w:rsidR="0008378D" w:rsidRPr="006B566D" w:rsidRDefault="002009C4" w:rsidP="003048EC">
      <w:pPr>
        <w:rPr>
          <w:b/>
          <w:color w:val="0F6FC6" w:themeColor="accent1"/>
          <w:szCs w:val="22"/>
        </w:rPr>
      </w:pPr>
      <w:r>
        <w:rPr>
          <w:rStyle w:val="SubsectionDateChar1"/>
          <w:sz w:val="22"/>
          <w:szCs w:val="22"/>
        </w:rPr>
        <w:t xml:space="preserve">     </w:t>
      </w:r>
      <w:r w:rsidRPr="006B566D">
        <w:rPr>
          <w:rStyle w:val="SubsectionDateChar1"/>
          <w:sz w:val="22"/>
          <w:szCs w:val="22"/>
        </w:rPr>
        <w:t xml:space="preserve">Metallurgical Lab Equipment Manufacture  | </w:t>
      </w:r>
      <w:r w:rsidRPr="006B566D">
        <w:rPr>
          <w:rStyle w:val="SubsectionDateChar1"/>
          <w:b/>
          <w:color w:val="0F6FC6" w:themeColor="accent1"/>
          <w:sz w:val="22"/>
          <w:szCs w:val="22"/>
        </w:rPr>
        <w:t>CONATION TECHNOLOGIES, PUNE</w:t>
      </w:r>
    </w:p>
    <w:p w:rsidR="00D323B9" w:rsidRPr="00D323B9" w:rsidRDefault="002009C4" w:rsidP="006B566D">
      <w:pPr>
        <w:pStyle w:val="SubsectionText"/>
        <w:numPr>
          <w:ilvl w:val="0"/>
          <w:numId w:val="29"/>
        </w:numPr>
      </w:pPr>
      <w:r>
        <w:t xml:space="preserve">Make 3D &amp; 2D detailing design on </w:t>
      </w:r>
      <w:r w:rsidRPr="004F5B3D">
        <w:rPr>
          <w:highlight w:val="yellow"/>
        </w:rPr>
        <w:t>Solid Edge</w:t>
      </w:r>
      <w:r>
        <w:t>, Autodesk Inventor and select component from suppliers. Do technical discussion while procuring components.</w:t>
      </w:r>
    </w:p>
    <w:p w:rsidR="00087A82" w:rsidRPr="00D323B9" w:rsidRDefault="002009C4" w:rsidP="00087A82">
      <w:pPr>
        <w:pStyle w:val="SubsectionText"/>
        <w:numPr>
          <w:ilvl w:val="0"/>
          <w:numId w:val="29"/>
        </w:numPr>
      </w:pPr>
      <w:r>
        <w:t>C</w:t>
      </w:r>
      <w:r w:rsidRPr="00D323B9">
        <w:t>o-ordina</w:t>
      </w:r>
      <w:r>
        <w:t>te with production as needed.</w:t>
      </w:r>
    </w:p>
    <w:p w:rsidR="00D323B9" w:rsidRDefault="002009C4" w:rsidP="006B566D">
      <w:pPr>
        <w:pStyle w:val="SubsectionText"/>
        <w:numPr>
          <w:ilvl w:val="0"/>
          <w:numId w:val="29"/>
        </w:numPr>
      </w:pPr>
      <w:r>
        <w:t>Understand the requirement and plan the work accordingly, ensuring on time delivery with maximum quality and optimize efficiency.</w:t>
      </w:r>
    </w:p>
    <w:p w:rsidR="00AA354D" w:rsidRDefault="002009C4" w:rsidP="006B566D">
      <w:pPr>
        <w:pStyle w:val="SubsectionText"/>
        <w:numPr>
          <w:ilvl w:val="0"/>
          <w:numId w:val="29"/>
        </w:numPr>
      </w:pPr>
      <w:r>
        <w:t>Training the customer side after completion of installation and making installation and commissioning report.</w:t>
      </w:r>
    </w:p>
    <w:p w:rsidR="00EE5DB9" w:rsidRDefault="002009C4" w:rsidP="00EE5DB9">
      <w:pPr>
        <w:pStyle w:val="SubsectionText"/>
        <w:numPr>
          <w:ilvl w:val="0"/>
          <w:numId w:val="29"/>
        </w:numPr>
      </w:pPr>
      <w:r>
        <w:t xml:space="preserve">Addressing the customer queries and handling customer feedback. </w:t>
      </w:r>
    </w:p>
    <w:p w:rsidR="00EE5137" w:rsidRDefault="002009C4" w:rsidP="00EE5137">
      <w:pPr>
        <w:pStyle w:val="Subsection"/>
        <w:numPr>
          <w:ilvl w:val="0"/>
          <w:numId w:val="30"/>
        </w:numPr>
        <w:spacing w:line="276" w:lineRule="auto"/>
      </w:pPr>
      <w:r>
        <w:rPr>
          <w:rStyle w:val="SubsectionDateChar1"/>
        </w:rPr>
        <w:lastRenderedPageBreak/>
        <w:t xml:space="preserve">August 10, 2015 – August 10, 2016 | </w:t>
      </w:r>
      <w:r>
        <w:t xml:space="preserve">CAD CAM Engineer (Apprenticeship) </w:t>
      </w:r>
    </w:p>
    <w:p w:rsidR="00EE5137" w:rsidRPr="006B566D" w:rsidRDefault="002009C4" w:rsidP="00EE5137">
      <w:pPr>
        <w:rPr>
          <w:b/>
          <w:szCs w:val="22"/>
        </w:rPr>
      </w:pPr>
      <w:r>
        <w:rPr>
          <w:rStyle w:val="SubsectionDateChar1"/>
          <w:sz w:val="22"/>
          <w:szCs w:val="22"/>
        </w:rPr>
        <w:t xml:space="preserve">      </w:t>
      </w:r>
      <w:r w:rsidRPr="006B566D">
        <w:rPr>
          <w:rStyle w:val="SubsectionDateChar1"/>
          <w:sz w:val="22"/>
          <w:szCs w:val="22"/>
        </w:rPr>
        <w:t xml:space="preserve">Heavy Duty Company | </w:t>
      </w:r>
      <w:r w:rsidRPr="006B566D">
        <w:rPr>
          <w:rStyle w:val="SubsectionDateChar1"/>
          <w:b/>
          <w:color w:val="0F6FC6" w:themeColor="accent1"/>
          <w:sz w:val="22"/>
          <w:szCs w:val="22"/>
        </w:rPr>
        <w:t>WALCHANDNAGAR INDUSTRIES LTD.</w:t>
      </w:r>
    </w:p>
    <w:p w:rsidR="00EE5137" w:rsidRDefault="002009C4" w:rsidP="00EE5137">
      <w:pPr>
        <w:pStyle w:val="SubsectionText"/>
        <w:numPr>
          <w:ilvl w:val="0"/>
          <w:numId w:val="26"/>
        </w:numPr>
        <w:rPr>
          <w:szCs w:val="22"/>
        </w:rPr>
      </w:pPr>
      <w:r w:rsidRPr="003048EC">
        <w:rPr>
          <w:szCs w:val="22"/>
        </w:rPr>
        <w:t xml:space="preserve">Prepare </w:t>
      </w:r>
      <w:r w:rsidRPr="004F5B3D">
        <w:rPr>
          <w:szCs w:val="22"/>
          <w:highlight w:val="yellow"/>
        </w:rPr>
        <w:t>CAD</w:t>
      </w:r>
      <w:r w:rsidRPr="003048EC">
        <w:rPr>
          <w:szCs w:val="22"/>
        </w:rPr>
        <w:t xml:space="preserve"> models for CNC programming. </w:t>
      </w:r>
    </w:p>
    <w:p w:rsidR="00EE5137" w:rsidRPr="003048EC" w:rsidRDefault="002009C4" w:rsidP="00EE5137">
      <w:pPr>
        <w:pStyle w:val="SubsectionText"/>
        <w:numPr>
          <w:ilvl w:val="0"/>
          <w:numId w:val="26"/>
        </w:numPr>
        <w:rPr>
          <w:szCs w:val="22"/>
        </w:rPr>
      </w:pPr>
      <w:r w:rsidRPr="003048EC">
        <w:rPr>
          <w:szCs w:val="22"/>
        </w:rPr>
        <w:t>Handle tooling initiation of new projects and study new project drawings for machining tooling scope</w:t>
      </w:r>
      <w:r>
        <w:rPr>
          <w:szCs w:val="22"/>
        </w:rPr>
        <w:t>.</w:t>
      </w:r>
    </w:p>
    <w:p w:rsidR="00EE5137" w:rsidRPr="00EE5DB9" w:rsidRDefault="002009C4" w:rsidP="00EE5137">
      <w:pPr>
        <w:pStyle w:val="SubsectionText"/>
        <w:numPr>
          <w:ilvl w:val="0"/>
          <w:numId w:val="26"/>
        </w:numPr>
        <w:rPr>
          <w:szCs w:val="22"/>
        </w:rPr>
      </w:pPr>
      <w:r w:rsidRPr="003048EC">
        <w:rPr>
          <w:szCs w:val="22"/>
        </w:rPr>
        <w:t>Shift Supervision and Maintain day to day activities in Grinding Room.</w:t>
      </w:r>
    </w:p>
    <w:p w:rsidR="00EE5137" w:rsidRDefault="001C097E" w:rsidP="00F71090">
      <w:pPr>
        <w:pStyle w:val="SubsectionText"/>
      </w:pPr>
    </w:p>
    <w:p w:rsidR="009E6D6D" w:rsidRDefault="002009C4" w:rsidP="009E6D6D">
      <w:pPr>
        <w:pStyle w:val="SubsectionText"/>
        <w:rPr>
          <w:b/>
          <w:sz w:val="28"/>
        </w:rPr>
      </w:pPr>
      <w:r w:rsidRPr="00F71090">
        <w:rPr>
          <w:b/>
          <w:sz w:val="28"/>
        </w:rPr>
        <w:t>Projects Worked/Working on</w:t>
      </w:r>
    </w:p>
    <w:p w:rsidR="00F71090" w:rsidRPr="009E6D6D" w:rsidRDefault="002009C4" w:rsidP="009E6D6D">
      <w:pPr>
        <w:pStyle w:val="SubsectionText"/>
        <w:rPr>
          <w:rFonts w:asciiTheme="majorHAnsi" w:hAnsiTheme="majorHAnsi" w:cstheme="majorHAnsi"/>
          <w:b/>
          <w:color w:val="04617B" w:themeColor="text2"/>
          <w:sz w:val="28"/>
        </w:rPr>
      </w:pPr>
      <w:r>
        <w:tab/>
      </w:r>
      <w:r w:rsidRPr="009E6D6D">
        <w:rPr>
          <w:rFonts w:asciiTheme="majorHAnsi" w:hAnsiTheme="majorHAnsi" w:cstheme="majorHAnsi"/>
          <w:b/>
          <w:color w:val="04617B" w:themeColor="text2"/>
          <w:sz w:val="24"/>
        </w:rPr>
        <w:t>Pressurize Cleanliness and Filtration System (Millipore cleanliness system)</w:t>
      </w:r>
    </w:p>
    <w:p w:rsidR="009D60B2" w:rsidRDefault="002009C4" w:rsidP="009E6D6D">
      <w:pPr>
        <w:pStyle w:val="SubsectionText"/>
        <w:numPr>
          <w:ilvl w:val="0"/>
          <w:numId w:val="35"/>
        </w:numPr>
      </w:pPr>
      <w:r>
        <w:t>Made R&amp;D on this system with help of literature and from various people.</w:t>
      </w:r>
    </w:p>
    <w:p w:rsidR="009D60B2" w:rsidRDefault="002009C4" w:rsidP="009E6D6D">
      <w:pPr>
        <w:pStyle w:val="SubsectionText"/>
        <w:numPr>
          <w:ilvl w:val="0"/>
          <w:numId w:val="35"/>
        </w:numPr>
      </w:pPr>
      <w:r>
        <w:t>Designed the system on the basis of customer requirements and information gathered by R&amp;D.</w:t>
      </w:r>
    </w:p>
    <w:p w:rsidR="009D60B2" w:rsidRDefault="002009C4" w:rsidP="009E6D6D">
      <w:pPr>
        <w:pStyle w:val="SubsectionText"/>
        <w:numPr>
          <w:ilvl w:val="0"/>
          <w:numId w:val="35"/>
        </w:numPr>
      </w:pPr>
      <w:r>
        <w:t xml:space="preserve">Made </w:t>
      </w:r>
      <w:r w:rsidRPr="004F5B3D">
        <w:rPr>
          <w:highlight w:val="yellow"/>
        </w:rPr>
        <w:t>3D</w:t>
      </w:r>
      <w:r>
        <w:t xml:space="preserve"> &amp; 2D detailing </w:t>
      </w:r>
      <w:r w:rsidRPr="004F5B3D">
        <w:rPr>
          <w:highlight w:val="yellow"/>
        </w:rPr>
        <w:t>designs</w:t>
      </w:r>
      <w:r>
        <w:t xml:space="preserve"> for Pressurize Cleanliness and Filtration System and created BOM (Bill of Material) for the same. Released drawings to production and suppliers.</w:t>
      </w:r>
    </w:p>
    <w:p w:rsidR="009D60B2" w:rsidRDefault="002009C4" w:rsidP="009E6D6D">
      <w:pPr>
        <w:pStyle w:val="SubsectionText"/>
        <w:numPr>
          <w:ilvl w:val="0"/>
          <w:numId w:val="35"/>
        </w:numPr>
      </w:pPr>
      <w:r>
        <w:t>Co-ordinated with Production department and Suppliers as needed.</w:t>
      </w:r>
    </w:p>
    <w:p w:rsidR="0055623A" w:rsidRDefault="002009C4" w:rsidP="009E6D6D">
      <w:pPr>
        <w:pStyle w:val="SubsectionText"/>
        <w:numPr>
          <w:ilvl w:val="0"/>
          <w:numId w:val="35"/>
        </w:numPr>
      </w:pPr>
      <w:r>
        <w:t>Supervised assembly of machine as per Design.</w:t>
      </w:r>
    </w:p>
    <w:p w:rsidR="0055623A" w:rsidRPr="00D323B9" w:rsidRDefault="002009C4" w:rsidP="00C86993">
      <w:pPr>
        <w:pStyle w:val="SubsectionText"/>
        <w:numPr>
          <w:ilvl w:val="0"/>
          <w:numId w:val="35"/>
        </w:numPr>
      </w:pPr>
      <w:r>
        <w:t>Supervised trails to check performance of machine as per design prospective and found solutions if any problem occurred.</w:t>
      </w:r>
    </w:p>
    <w:p w:rsidR="009E6D6D" w:rsidRDefault="002009C4" w:rsidP="003048EC">
      <w:pPr>
        <w:pStyle w:val="Section"/>
        <w:spacing w:line="276" w:lineRule="auto"/>
        <w:rPr>
          <w:color w:val="000000" w:themeColor="text1"/>
        </w:rPr>
      </w:pPr>
      <w:r>
        <w:rPr>
          <w:color w:val="000000" w:themeColor="text1"/>
        </w:rPr>
        <w:t>Applications worked on</w:t>
      </w:r>
    </w:p>
    <w:p w:rsidR="00E04036" w:rsidRPr="009E6D6D" w:rsidRDefault="002009C4" w:rsidP="009E6D6D">
      <w:r>
        <w:t xml:space="preserve">Autocad, </w:t>
      </w:r>
      <w:r w:rsidRPr="004F5B3D">
        <w:rPr>
          <w:highlight w:val="yellow"/>
        </w:rPr>
        <w:t>SolidEdge</w:t>
      </w:r>
      <w:bookmarkStart w:id="0" w:name="_GoBack"/>
      <w:bookmarkEnd w:id="0"/>
      <w:r>
        <w:t>, Autodesk Inventor, SolidCAM, Capsturn.</w:t>
      </w:r>
    </w:p>
    <w:p w:rsidR="002401E0" w:rsidRPr="000A672C" w:rsidRDefault="002009C4" w:rsidP="003048EC">
      <w:pPr>
        <w:pStyle w:val="Section"/>
        <w:spacing w:line="276" w:lineRule="auto"/>
        <w:rPr>
          <w:color w:val="000000" w:themeColor="text1"/>
        </w:rPr>
      </w:pPr>
      <w:r w:rsidRPr="000A672C">
        <w:rPr>
          <w:color w:val="000000" w:themeColor="text1"/>
        </w:rPr>
        <w:t>Skills</w:t>
      </w:r>
    </w:p>
    <w:p w:rsidR="000A46BF" w:rsidRDefault="002009C4" w:rsidP="00FB0CDC">
      <w:pPr>
        <w:pStyle w:val="ListBullet"/>
        <w:numPr>
          <w:ilvl w:val="0"/>
          <w:numId w:val="31"/>
        </w:numPr>
      </w:pPr>
      <w:r>
        <w:t>Excellent communication skills, developed through coordinating with suppliers and production team.</w:t>
      </w:r>
    </w:p>
    <w:p w:rsidR="00FB0CDC" w:rsidRDefault="002009C4" w:rsidP="00FB0CDC">
      <w:pPr>
        <w:pStyle w:val="ListBullet"/>
        <w:numPr>
          <w:ilvl w:val="0"/>
          <w:numId w:val="31"/>
        </w:numPr>
      </w:pPr>
      <w:r>
        <w:t>Proficient computer literacy proven through work experience in documentation of project and making planning of project.</w:t>
      </w:r>
    </w:p>
    <w:p w:rsidR="00FB0CDC" w:rsidRDefault="002009C4" w:rsidP="00FB0CDC">
      <w:pPr>
        <w:pStyle w:val="ListBullet"/>
        <w:numPr>
          <w:ilvl w:val="0"/>
          <w:numId w:val="31"/>
        </w:numPr>
      </w:pPr>
      <w:r>
        <w:t>Highly critical thinker with effective researching skills proven through work experience in project management.</w:t>
      </w:r>
    </w:p>
    <w:p w:rsidR="00FB0CDC" w:rsidRDefault="002009C4" w:rsidP="00FB0CDC">
      <w:pPr>
        <w:pStyle w:val="ListBullet"/>
        <w:numPr>
          <w:ilvl w:val="0"/>
          <w:numId w:val="31"/>
        </w:numPr>
      </w:pPr>
      <w:r>
        <w:t>Flexible team player who prospers in fast-paced work environment based on past experience.</w:t>
      </w:r>
    </w:p>
    <w:p w:rsidR="00B754EC" w:rsidRDefault="002009C4" w:rsidP="00B754EC">
      <w:pPr>
        <w:pStyle w:val="ListBullet"/>
        <w:numPr>
          <w:ilvl w:val="0"/>
          <w:numId w:val="31"/>
        </w:numPr>
      </w:pPr>
      <w:r>
        <w:t>Interpersonal and relationship building skills proven through working with production and suppliers.</w:t>
      </w:r>
    </w:p>
    <w:p w:rsidR="00B90F4F" w:rsidRDefault="001C097E" w:rsidP="00B90F4F">
      <w:pPr>
        <w:pStyle w:val="ListBullet"/>
        <w:numPr>
          <w:ilvl w:val="0"/>
          <w:numId w:val="0"/>
        </w:numPr>
        <w:ind w:left="720"/>
      </w:pPr>
    </w:p>
    <w:p w:rsidR="00B754EC" w:rsidRDefault="001C097E" w:rsidP="00B754EC">
      <w:pPr>
        <w:pStyle w:val="ListBullet"/>
        <w:numPr>
          <w:ilvl w:val="0"/>
          <w:numId w:val="0"/>
        </w:numPr>
        <w:ind w:left="360" w:hanging="360"/>
      </w:pPr>
    </w:p>
    <w:p w:rsidR="00B90F4F" w:rsidRDefault="001C097E" w:rsidP="00B754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3"/>
        </w:rPr>
      </w:pPr>
    </w:p>
    <w:p w:rsidR="00B90F4F" w:rsidRDefault="001C097E" w:rsidP="00B754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3"/>
        </w:rPr>
      </w:pPr>
    </w:p>
    <w:p w:rsidR="00B90F4F" w:rsidRDefault="001C097E" w:rsidP="00B754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3"/>
        </w:rPr>
      </w:pPr>
    </w:p>
    <w:p w:rsidR="00B90F4F" w:rsidRDefault="001C097E" w:rsidP="00B754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3"/>
        </w:rPr>
      </w:pPr>
    </w:p>
    <w:p w:rsidR="00B90F4F" w:rsidRDefault="001C097E" w:rsidP="00B754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3"/>
        </w:rPr>
      </w:pPr>
    </w:p>
    <w:p w:rsidR="00B754EC" w:rsidRDefault="002009C4" w:rsidP="00B754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3"/>
        </w:rPr>
      </w:pPr>
      <w:r>
        <w:rPr>
          <w:rFonts w:asciiTheme="majorHAnsi" w:hAnsiTheme="majorHAnsi" w:cstheme="majorHAnsi"/>
          <w:b/>
          <w:bCs/>
          <w:sz w:val="28"/>
          <w:szCs w:val="23"/>
        </w:rPr>
        <w:lastRenderedPageBreak/>
        <w:t>Personal Interests</w:t>
      </w:r>
    </w:p>
    <w:p w:rsidR="00B754EC" w:rsidRDefault="002009C4" w:rsidP="00B754EC">
      <w:pPr>
        <w:pStyle w:val="ListBullet"/>
        <w:numPr>
          <w:ilvl w:val="0"/>
          <w:numId w:val="0"/>
        </w:numPr>
        <w:ind w:left="360" w:hanging="360"/>
        <w:rPr>
          <w:rFonts w:cstheme="majorHAnsi"/>
          <w:bCs/>
          <w:szCs w:val="23"/>
        </w:rPr>
      </w:pPr>
      <w:r>
        <w:rPr>
          <w:rFonts w:asciiTheme="majorHAnsi" w:hAnsiTheme="majorHAnsi" w:cstheme="majorHAnsi"/>
          <w:b/>
          <w:bCs/>
          <w:sz w:val="28"/>
          <w:szCs w:val="23"/>
        </w:rPr>
        <w:tab/>
      </w:r>
      <w:r w:rsidRPr="00B754EC">
        <w:rPr>
          <w:rFonts w:cstheme="majorHAnsi"/>
          <w:bCs/>
          <w:szCs w:val="23"/>
        </w:rPr>
        <w:t xml:space="preserve">Photography, Trekking, </w:t>
      </w:r>
      <w:r>
        <w:rPr>
          <w:rFonts w:cstheme="majorHAnsi"/>
          <w:bCs/>
          <w:szCs w:val="23"/>
        </w:rPr>
        <w:t>Travelling, Watching Animated series.</w:t>
      </w:r>
    </w:p>
    <w:p w:rsidR="00B754EC" w:rsidRPr="00B754EC" w:rsidRDefault="001C097E" w:rsidP="00B754EC">
      <w:pPr>
        <w:pStyle w:val="ListBullet"/>
        <w:numPr>
          <w:ilvl w:val="0"/>
          <w:numId w:val="0"/>
        </w:numPr>
        <w:ind w:left="360" w:hanging="360"/>
        <w:rPr>
          <w:rFonts w:cstheme="majorHAnsi"/>
          <w:bCs/>
          <w:szCs w:val="23"/>
        </w:rPr>
      </w:pPr>
    </w:p>
    <w:p w:rsidR="00B754EC" w:rsidRPr="00B754EC" w:rsidRDefault="002009C4" w:rsidP="00B754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8"/>
          <w:szCs w:val="23"/>
        </w:rPr>
      </w:pPr>
      <w:r w:rsidRPr="00B754EC">
        <w:rPr>
          <w:rFonts w:asciiTheme="majorHAnsi" w:hAnsiTheme="majorHAnsi" w:cstheme="majorHAnsi"/>
          <w:b/>
          <w:bCs/>
          <w:sz w:val="28"/>
          <w:szCs w:val="23"/>
        </w:rPr>
        <w:t>Declaration</w:t>
      </w:r>
    </w:p>
    <w:p w:rsidR="00F71090" w:rsidRDefault="002009C4" w:rsidP="00B754EC">
      <w:pPr>
        <w:pStyle w:val="ListBullet"/>
        <w:numPr>
          <w:ilvl w:val="0"/>
          <w:numId w:val="0"/>
        </w:numPr>
        <w:ind w:left="360"/>
        <w:rPr>
          <w:sz w:val="23"/>
          <w:szCs w:val="23"/>
        </w:rPr>
      </w:pPr>
      <w:r w:rsidRPr="00B754EC">
        <w:rPr>
          <w:sz w:val="23"/>
          <w:szCs w:val="23"/>
        </w:rPr>
        <w:t xml:space="preserve">I assure that the above given information is true and is verified by results and </w:t>
      </w:r>
    </w:p>
    <w:p w:rsidR="00F71090" w:rsidRPr="00F71090" w:rsidRDefault="002009C4" w:rsidP="00B754EC">
      <w:pPr>
        <w:pStyle w:val="ListBullet"/>
        <w:numPr>
          <w:ilvl w:val="0"/>
          <w:numId w:val="0"/>
        </w:numPr>
        <w:ind w:left="360"/>
        <w:rPr>
          <w:sz w:val="23"/>
          <w:szCs w:val="23"/>
        </w:rPr>
      </w:pPr>
      <w:r w:rsidRPr="00B754EC">
        <w:rPr>
          <w:sz w:val="23"/>
          <w:szCs w:val="23"/>
        </w:rPr>
        <w:t xml:space="preserve">certificates. </w:t>
      </w:r>
    </w:p>
    <w:p w:rsidR="009F5C5C" w:rsidRDefault="001C097E" w:rsidP="009F5C5C">
      <w:pPr>
        <w:tabs>
          <w:tab w:val="left" w:pos="2837"/>
        </w:tabs>
        <w:jc w:val="right"/>
      </w:pPr>
    </w:p>
    <w:p w:rsidR="00E04036" w:rsidRDefault="001C097E" w:rsidP="009F5C5C">
      <w:pPr>
        <w:tabs>
          <w:tab w:val="left" w:pos="2837"/>
        </w:tabs>
        <w:jc w:val="right"/>
      </w:pPr>
    </w:p>
    <w:p w:rsidR="009F5C5C" w:rsidRDefault="002009C4" w:rsidP="009F5C5C">
      <w:pPr>
        <w:tabs>
          <w:tab w:val="left" w:pos="2837"/>
        </w:tabs>
        <w:jc w:val="right"/>
      </w:pPr>
      <w:r>
        <w:tab/>
      </w:r>
      <w:r>
        <w:tab/>
      </w:r>
      <w:r>
        <w:tab/>
        <w:t>Yours Faithfull</w:t>
      </w:r>
    </w:p>
    <w:p w:rsidR="000A672C" w:rsidRPr="001E3C9D" w:rsidRDefault="002009C4" w:rsidP="009F5C5C">
      <w:pPr>
        <w:tabs>
          <w:tab w:val="left" w:pos="2837"/>
        </w:tabs>
        <w:jc w:val="right"/>
      </w:pPr>
      <w:r>
        <w:tab/>
      </w:r>
      <w:r>
        <w:tab/>
      </w:r>
      <w:r>
        <w:tab/>
        <w:t xml:space="preserve">                                    Rajesh Chhagan Jadhav </w:t>
      </w:r>
      <w:r>
        <w:tab/>
      </w:r>
      <w:r w:rsidR="001C097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2"/>
          </v:shape>
        </w:pict>
      </w:r>
    </w:p>
    <w:sectPr w:rsidR="000A672C" w:rsidRPr="001E3C9D" w:rsidSect="001C365C"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97E" w:rsidRDefault="001C097E">
      <w:pPr>
        <w:spacing w:after="0" w:line="240" w:lineRule="auto"/>
      </w:pPr>
      <w:r>
        <w:separator/>
      </w:r>
    </w:p>
  </w:endnote>
  <w:endnote w:type="continuationSeparator" w:id="0">
    <w:p w:rsidR="001C097E" w:rsidRDefault="001C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1E0" w:rsidRDefault="002009C4" w:rsidP="00F672DF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2866072" cy="8863965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6072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157485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401E0" w:rsidRDefault="002009C4" w:rsidP="00F672DF">
                              <w:pPr>
                                <w:pStyle w:val="GrayText"/>
                              </w:pPr>
                              <w:r>
                                <w:t>Rajesh Jadhav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/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id="Rectangle 17" o:spid="_x0000_s2049" style="width:51.9pt;height:9in;margin-top:0;margin-left:0;mso-height-percent:1000;mso-height-relative:margin;mso-position-horizontal:left;mso-position-horizontal-relative:right-margin-area;mso-position-vertical:bottom;mso-position-vertical-relative:margin;mso-width-percent:500;mso-width-relative:margin;mso-wrap-distance-bottom:0;mso-wrap-distance-left:9pt;mso-wrap-distance-right:9pt;mso-wrap-distance-top:0;mso-wrap-style:square;position:absolute;visibility:visible;v-text-anchor:middle;z-index:251667456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551118582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:rsidR="002401E0" w:rsidP="00F672DF">
                        <w:pPr>
                          <w:pStyle w:val="GrayText"/>
                        </w:pPr>
                        <w:r>
                          <w:t>Rajesh Jadhav</w:t>
                        </w:r>
                      </w:p>
                    </w:sdtContent>
                  </w:sdt>
                </w:txbxContent>
              </v:textbox>
              <w10:wrap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304" cy="10034689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304" cy="10034689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5="http://schemas.microsoft.com/office/word/2012/wordml">
          <w:pict>
            <v:roundrect id="AutoShape 16" o:spid="_x0000_s2050" style="width:562.05pt;height:743.45pt;margin-top:0;margin-left:0;mso-height-percent:940;mso-height-relative:page;mso-position-horizontal:center;mso-position-horizontal-relative:page;mso-position-vertical:center;mso-position-vertical-relative:page;mso-width-percent:920;mso-width-relative:page;mso-wrap-distance-bottom:0;mso-wrap-distance-left:9pt;mso-wrap-distance-right:9pt;mso-wrap-distance-top:0;mso-wrap-style:square;position:absolute;visibility:visible;v-text-anchor:top;z-index:251665408" arcsize="2637f" o:allowincell="f" filled="f" fillcolor="black" strokecolor="black" strokeweight="1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1E0" w:rsidRDefault="002009C4" w:rsidP="00F672DF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id="Oval 15" o:spid="_x0000_s2051" style="width:41pt;height:41pt;margin-top:0;margin-left:0;mso-height-percent:0;mso-height-relative:page;mso-position-horizontal:left;mso-position-horizontal-relative:right-margin-area;mso-position-vertical:top;mso-position-vertical-relative:bottom-margin-area;mso-width-percent:0;mso-width-relative:page;mso-wrap-distance-bottom:0;mso-wrap-distance-left:9pt;mso-wrap-distance-right:9pt;mso-wrap-distance-top:0;mso-wrap-style:square;position:absolute;visibility:visible;v-text-anchor:middle;z-index:251663360" o:allowincell="f" fillcolor="#0f6fc6" stroked="f">
              <v:textbox inset="0,0,0,0">
                <w:txbxContent>
                  <w:p w:rsidR="002401E0" w:rsidP="00F672DF">
                    <w:pPr>
                      <w:pStyle w:val="NoSpacing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52B3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1E0" w:rsidRDefault="002009C4" w:rsidP="00F672D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posOffset>393065</wp:posOffset>
              </wp:positionH>
              <wp:positionV relativeFrom="bottomMargin">
                <wp:posOffset>97790</wp:posOffset>
              </wp:positionV>
              <wp:extent cx="520700" cy="520700"/>
              <wp:effectExtent l="2540" t="2540" r="635" b="635"/>
              <wp:wrapNone/>
              <wp:docPr id="5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1E0" w:rsidRDefault="002009C4" w:rsidP="00F672DF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F5B3D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28" style="position:absolute;margin-left:30.95pt;margin-top:7.7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" o:allowincell="f" fillcolor="#0f6fc6 [3204]" stroked="f">
              <v:textbox inset="0,0,0,0">
                <w:txbxContent>
                  <w:p w:rsidR="002401E0" w:rsidRDefault="002009C4" w:rsidP="00F672DF">
                    <w:pPr>
                      <w:pStyle w:val="NoSpacing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F5B3D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2858452" cy="8863965"/>
              <wp:effectExtent l="3175" t="0" r="4445" b="0"/>
              <wp:wrapNone/>
              <wp:docPr id="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58452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1E0" w:rsidRDefault="001C097E" w:rsidP="00F672DF">
                          <w:pPr>
                            <w:pStyle w:val="GrayText"/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/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id="Rectangle 20" o:spid="_x0000_s2053" style="width:51.9pt;height:697.95pt;margin-top:0;margin-left:0.7pt;mso-height-percent:1000;mso-height-relative:margin;mso-position-horizontal:right;mso-position-horizontal-relative:left-margin-area;mso-position-vertical:bottom;mso-position-vertical-relative:margin;mso-width-percent:500;mso-width-relative:margin;mso-wrap-distance-bottom:0;mso-wrap-distance-left:9pt;mso-wrap-distance-right:9pt;mso-wrap-distance-top:0;mso-wrap-style:square;position:absolute;visibility:visible;v-text-anchor:middle;z-index:251673600" o:allowincell="f" filled="f" stroked="f">
              <v:textbox style="layout-flow:vertical;mso-layout-flow-alt:bottom-to-top" inset="14.4pt,,3.6pt,7.2pt">
                <w:txbxContent>
                  <w:p w:rsidR="002401E0" w:rsidP="00F672DF">
                    <w:pPr>
                      <w:pStyle w:val="GrayText"/>
                    </w:pPr>
                  </w:p>
                </w:txbxContent>
              </v:textbox>
              <w10:wrap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304" cy="10034689"/>
              <wp:effectExtent l="9525" t="9525" r="15240" b="6985"/>
              <wp:wrapNone/>
              <wp:docPr id="3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304" cy="10034689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5="http://schemas.microsoft.com/office/word/2012/wordml">
          <w:pict>
            <v:roundrect id="AutoShape 19" o:spid="_x0000_s2054" style="width:545.75pt;height:790.15pt;margin-top:0;margin-left:0;mso-height-percent:940;mso-height-relative:page;mso-position-horizontal:center;mso-position-horizontal-relative:page;mso-position-vertical:center;mso-position-vertical-relative:page;mso-width-percent:920;mso-width-relative:page;mso-wrap-distance-bottom:0;mso-wrap-distance-left:9pt;mso-wrap-distance-right:9pt;mso-wrap-distance-top:0;mso-wrap-style:square;position:absolute;visibility:visible;v-text-anchor:top;z-index:251671552" arcsize="2637f" o:allowincell="f" filled="f" fillcolor="black" strokecolor="black" strokeweight="1pt"/>
          </w:pict>
        </mc:Fallback>
      </mc:AlternateContent>
    </w:r>
  </w:p>
  <w:p w:rsidR="002401E0" w:rsidRDefault="001C097E" w:rsidP="00F672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1E0" w:rsidRDefault="002009C4" w:rsidP="00F672DF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939" cy="10030244"/>
              <wp:effectExtent l="9525" t="9525" r="14605" b="11430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939" cy="10030244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5="http://schemas.microsoft.com/office/word/2012/wordml">
          <w:pict>
            <v:roundrect id="AutoShape 11" o:spid="_x0000_s2055" style="width:545.8pt;height:789.8pt;margin-top:0;margin-left:0;mso-height-percent:940;mso-height-relative:page;mso-position-horizontal:center;mso-position-horizontal-relative:page;mso-position-vertical:center;mso-position-vertical-relative:page;mso-width-percent:920;mso-width-relative:page;mso-wrap-distance-bottom:0;mso-wrap-distance-left:9pt;mso-wrap-distance-right:9pt;mso-wrap-distance-top:0;mso-wrap-style:square;position:absolute;visibility:visible;v-text-anchor:top;z-index:251661312" arcsize="2637f" o:allowincell="f" filled="f" fillcolor="black" strokecolor="black" strokeweight="1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0" t="0" r="6350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1E0" w:rsidRDefault="001C097E" w:rsidP="00F672DF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id="Oval 10" o:spid="_x0000_s2056" style="width:41pt;height:41pt;margin-top:0;margin-left:-10.2pt;mso-height-percent:0;mso-height-relative:page;mso-position-horizontal:right;mso-position-horizontal-relative:left-margin-area;mso-position-vertical:top;mso-position-vertical-relative:bottom-margin-area;mso-width-percent:0;mso-width-relative:page;mso-wrap-distance-bottom:0;mso-wrap-distance-left:9pt;mso-wrap-distance-right:9pt;mso-wrap-distance-top:0;mso-wrap-style:square;position:absolute;visibility:visible;v-text-anchor:middle;z-index:251659264" o:allowincell="f" fillcolor="#0f6fc6" stroked="f">
              <v:textbox inset="0,0,0,0">
                <w:txbxContent>
                  <w:p w:rsidR="002401E0" w:rsidP="00F672DF">
                    <w:pPr>
                      <w:pStyle w:val="NoSpacing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97E" w:rsidRDefault="001C097E">
      <w:pPr>
        <w:spacing w:after="0" w:line="240" w:lineRule="auto"/>
      </w:pPr>
      <w:r>
        <w:separator/>
      </w:r>
    </w:p>
  </w:footnote>
  <w:footnote w:type="continuationSeparator" w:id="0">
    <w:p w:rsidR="001C097E" w:rsidRDefault="001C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36"/>
      </w:rPr>
      <w:alias w:val="Title"/>
      <w:id w:val="77547040"/>
      <w:placeholder>
        <w:docPart w:val="4B09135BDD934D938603A881BB095C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E08C0" w:rsidRDefault="002009C4">
        <w:pPr>
          <w:pStyle w:val="Header"/>
          <w:pBdr>
            <w:between w:val="single" w:sz="4" w:space="1" w:color="0F6FC6" w:themeColor="accent1"/>
          </w:pBdr>
          <w:jc w:val="center"/>
        </w:pPr>
        <w:r>
          <w:rPr>
            <w:b/>
            <w:sz w:val="36"/>
            <w:lang w:val="en-IN"/>
          </w:rPr>
          <w:t>RESUME</w:t>
        </w:r>
      </w:p>
    </w:sdtContent>
  </w:sdt>
  <w:p w:rsidR="00872F93" w:rsidRPr="00FE08C0" w:rsidRDefault="001C097E" w:rsidP="00FE08C0">
    <w:pPr>
      <w:pStyle w:val="Header"/>
      <w:pBdr>
        <w:between w:val="single" w:sz="4" w:space="1" w:color="0F6FC6" w:themeColor="accent1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0BD0D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0BD0D9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59A9F2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B5294" w:themeColor="accent1" w:themeShade="BF"/>
      </w:rPr>
    </w:lvl>
  </w:abstractNum>
  <w:abstractNum w:abstractNumId="5">
    <w:nsid w:val="0D4828A7"/>
    <w:multiLevelType w:val="hybridMultilevel"/>
    <w:tmpl w:val="4B36B2E4"/>
    <w:lvl w:ilvl="0" w:tplc="E026CC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09478C4" w:tentative="1">
      <w:start w:val="1"/>
      <w:numFmt w:val="lowerLetter"/>
      <w:lvlText w:val="%2."/>
      <w:lvlJc w:val="left"/>
      <w:pPr>
        <w:ind w:left="1440" w:hanging="360"/>
      </w:pPr>
    </w:lvl>
    <w:lvl w:ilvl="2" w:tplc="7FB4C508" w:tentative="1">
      <w:start w:val="1"/>
      <w:numFmt w:val="lowerRoman"/>
      <w:lvlText w:val="%3."/>
      <w:lvlJc w:val="right"/>
      <w:pPr>
        <w:ind w:left="2160" w:hanging="180"/>
      </w:pPr>
    </w:lvl>
    <w:lvl w:ilvl="3" w:tplc="571C2F78" w:tentative="1">
      <w:start w:val="1"/>
      <w:numFmt w:val="decimal"/>
      <w:lvlText w:val="%4."/>
      <w:lvlJc w:val="left"/>
      <w:pPr>
        <w:ind w:left="2880" w:hanging="360"/>
      </w:pPr>
    </w:lvl>
    <w:lvl w:ilvl="4" w:tplc="8C3AF6D0" w:tentative="1">
      <w:start w:val="1"/>
      <w:numFmt w:val="lowerLetter"/>
      <w:lvlText w:val="%5."/>
      <w:lvlJc w:val="left"/>
      <w:pPr>
        <w:ind w:left="3600" w:hanging="360"/>
      </w:pPr>
    </w:lvl>
    <w:lvl w:ilvl="5" w:tplc="0B7606C6" w:tentative="1">
      <w:start w:val="1"/>
      <w:numFmt w:val="lowerRoman"/>
      <w:lvlText w:val="%6."/>
      <w:lvlJc w:val="right"/>
      <w:pPr>
        <w:ind w:left="4320" w:hanging="180"/>
      </w:pPr>
    </w:lvl>
    <w:lvl w:ilvl="6" w:tplc="478A002C" w:tentative="1">
      <w:start w:val="1"/>
      <w:numFmt w:val="decimal"/>
      <w:lvlText w:val="%7."/>
      <w:lvlJc w:val="left"/>
      <w:pPr>
        <w:ind w:left="5040" w:hanging="360"/>
      </w:pPr>
    </w:lvl>
    <w:lvl w:ilvl="7" w:tplc="DEFC1FDA" w:tentative="1">
      <w:start w:val="1"/>
      <w:numFmt w:val="lowerLetter"/>
      <w:lvlText w:val="%8."/>
      <w:lvlJc w:val="left"/>
      <w:pPr>
        <w:ind w:left="5760" w:hanging="360"/>
      </w:pPr>
    </w:lvl>
    <w:lvl w:ilvl="8" w:tplc="5FD290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53783"/>
    <w:multiLevelType w:val="hybridMultilevel"/>
    <w:tmpl w:val="ACA48FA8"/>
    <w:lvl w:ilvl="0" w:tplc="6B96F0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BAC97A8" w:tentative="1">
      <w:start w:val="1"/>
      <w:numFmt w:val="lowerLetter"/>
      <w:lvlText w:val="%2."/>
      <w:lvlJc w:val="left"/>
      <w:pPr>
        <w:ind w:left="1440" w:hanging="360"/>
      </w:pPr>
    </w:lvl>
    <w:lvl w:ilvl="2" w:tplc="B7E8F0AA" w:tentative="1">
      <w:start w:val="1"/>
      <w:numFmt w:val="lowerRoman"/>
      <w:lvlText w:val="%3."/>
      <w:lvlJc w:val="right"/>
      <w:pPr>
        <w:ind w:left="2160" w:hanging="180"/>
      </w:pPr>
    </w:lvl>
    <w:lvl w:ilvl="3" w:tplc="3634E8F8" w:tentative="1">
      <w:start w:val="1"/>
      <w:numFmt w:val="decimal"/>
      <w:lvlText w:val="%4."/>
      <w:lvlJc w:val="left"/>
      <w:pPr>
        <w:ind w:left="2880" w:hanging="360"/>
      </w:pPr>
    </w:lvl>
    <w:lvl w:ilvl="4" w:tplc="119AB3CE" w:tentative="1">
      <w:start w:val="1"/>
      <w:numFmt w:val="lowerLetter"/>
      <w:lvlText w:val="%5."/>
      <w:lvlJc w:val="left"/>
      <w:pPr>
        <w:ind w:left="3600" w:hanging="360"/>
      </w:pPr>
    </w:lvl>
    <w:lvl w:ilvl="5" w:tplc="54EC528C" w:tentative="1">
      <w:start w:val="1"/>
      <w:numFmt w:val="lowerRoman"/>
      <w:lvlText w:val="%6."/>
      <w:lvlJc w:val="right"/>
      <w:pPr>
        <w:ind w:left="4320" w:hanging="180"/>
      </w:pPr>
    </w:lvl>
    <w:lvl w:ilvl="6" w:tplc="483A7096" w:tentative="1">
      <w:start w:val="1"/>
      <w:numFmt w:val="decimal"/>
      <w:lvlText w:val="%7."/>
      <w:lvlJc w:val="left"/>
      <w:pPr>
        <w:ind w:left="5040" w:hanging="360"/>
      </w:pPr>
    </w:lvl>
    <w:lvl w:ilvl="7" w:tplc="BCDCCE88" w:tentative="1">
      <w:start w:val="1"/>
      <w:numFmt w:val="lowerLetter"/>
      <w:lvlText w:val="%8."/>
      <w:lvlJc w:val="left"/>
      <w:pPr>
        <w:ind w:left="5760" w:hanging="360"/>
      </w:pPr>
    </w:lvl>
    <w:lvl w:ilvl="8" w:tplc="D3B2D4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5D7"/>
    <w:multiLevelType w:val="hybridMultilevel"/>
    <w:tmpl w:val="25885522"/>
    <w:lvl w:ilvl="0" w:tplc="0024E39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9FCB74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90519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A080A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78A9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74007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ECEA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2E29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FCCD6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AF1F64"/>
    <w:multiLevelType w:val="hybridMultilevel"/>
    <w:tmpl w:val="0C1E51E8"/>
    <w:lvl w:ilvl="0" w:tplc="432676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5660B5E" w:tentative="1">
      <w:start w:val="1"/>
      <w:numFmt w:val="lowerLetter"/>
      <w:lvlText w:val="%2."/>
      <w:lvlJc w:val="left"/>
      <w:pPr>
        <w:ind w:left="1440" w:hanging="360"/>
      </w:pPr>
    </w:lvl>
    <w:lvl w:ilvl="2" w:tplc="96105660" w:tentative="1">
      <w:start w:val="1"/>
      <w:numFmt w:val="lowerRoman"/>
      <w:lvlText w:val="%3."/>
      <w:lvlJc w:val="right"/>
      <w:pPr>
        <w:ind w:left="2160" w:hanging="180"/>
      </w:pPr>
    </w:lvl>
    <w:lvl w:ilvl="3" w:tplc="369C46B4" w:tentative="1">
      <w:start w:val="1"/>
      <w:numFmt w:val="decimal"/>
      <w:lvlText w:val="%4."/>
      <w:lvlJc w:val="left"/>
      <w:pPr>
        <w:ind w:left="2880" w:hanging="360"/>
      </w:pPr>
    </w:lvl>
    <w:lvl w:ilvl="4" w:tplc="F7B0BE52" w:tentative="1">
      <w:start w:val="1"/>
      <w:numFmt w:val="lowerLetter"/>
      <w:lvlText w:val="%5."/>
      <w:lvlJc w:val="left"/>
      <w:pPr>
        <w:ind w:left="3600" w:hanging="360"/>
      </w:pPr>
    </w:lvl>
    <w:lvl w:ilvl="5" w:tplc="DF2641CE" w:tentative="1">
      <w:start w:val="1"/>
      <w:numFmt w:val="lowerRoman"/>
      <w:lvlText w:val="%6."/>
      <w:lvlJc w:val="right"/>
      <w:pPr>
        <w:ind w:left="4320" w:hanging="180"/>
      </w:pPr>
    </w:lvl>
    <w:lvl w:ilvl="6" w:tplc="D180C71E" w:tentative="1">
      <w:start w:val="1"/>
      <w:numFmt w:val="decimal"/>
      <w:lvlText w:val="%7."/>
      <w:lvlJc w:val="left"/>
      <w:pPr>
        <w:ind w:left="5040" w:hanging="360"/>
      </w:pPr>
    </w:lvl>
    <w:lvl w:ilvl="7" w:tplc="48BCE4EC" w:tentative="1">
      <w:start w:val="1"/>
      <w:numFmt w:val="lowerLetter"/>
      <w:lvlText w:val="%8."/>
      <w:lvlJc w:val="left"/>
      <w:pPr>
        <w:ind w:left="5760" w:hanging="360"/>
      </w:pPr>
    </w:lvl>
    <w:lvl w:ilvl="8" w:tplc="CC5464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45BC"/>
    <w:multiLevelType w:val="hybridMultilevel"/>
    <w:tmpl w:val="1F5421CE"/>
    <w:lvl w:ilvl="0" w:tplc="33B076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649F42" w:tentative="1">
      <w:start w:val="1"/>
      <w:numFmt w:val="lowerLetter"/>
      <w:lvlText w:val="%2."/>
      <w:lvlJc w:val="left"/>
      <w:pPr>
        <w:ind w:left="1440" w:hanging="360"/>
      </w:pPr>
    </w:lvl>
    <w:lvl w:ilvl="2" w:tplc="488CB46C" w:tentative="1">
      <w:start w:val="1"/>
      <w:numFmt w:val="lowerRoman"/>
      <w:lvlText w:val="%3."/>
      <w:lvlJc w:val="right"/>
      <w:pPr>
        <w:ind w:left="2160" w:hanging="180"/>
      </w:pPr>
    </w:lvl>
    <w:lvl w:ilvl="3" w:tplc="470E44F6" w:tentative="1">
      <w:start w:val="1"/>
      <w:numFmt w:val="decimal"/>
      <w:lvlText w:val="%4."/>
      <w:lvlJc w:val="left"/>
      <w:pPr>
        <w:ind w:left="2880" w:hanging="360"/>
      </w:pPr>
    </w:lvl>
    <w:lvl w:ilvl="4" w:tplc="F258C8D0" w:tentative="1">
      <w:start w:val="1"/>
      <w:numFmt w:val="lowerLetter"/>
      <w:lvlText w:val="%5."/>
      <w:lvlJc w:val="left"/>
      <w:pPr>
        <w:ind w:left="3600" w:hanging="360"/>
      </w:pPr>
    </w:lvl>
    <w:lvl w:ilvl="5" w:tplc="5718BF40" w:tentative="1">
      <w:start w:val="1"/>
      <w:numFmt w:val="lowerRoman"/>
      <w:lvlText w:val="%6."/>
      <w:lvlJc w:val="right"/>
      <w:pPr>
        <w:ind w:left="4320" w:hanging="180"/>
      </w:pPr>
    </w:lvl>
    <w:lvl w:ilvl="6" w:tplc="9806AC42" w:tentative="1">
      <w:start w:val="1"/>
      <w:numFmt w:val="decimal"/>
      <w:lvlText w:val="%7."/>
      <w:lvlJc w:val="left"/>
      <w:pPr>
        <w:ind w:left="5040" w:hanging="360"/>
      </w:pPr>
    </w:lvl>
    <w:lvl w:ilvl="7" w:tplc="03784FE4" w:tentative="1">
      <w:start w:val="1"/>
      <w:numFmt w:val="lowerLetter"/>
      <w:lvlText w:val="%8."/>
      <w:lvlJc w:val="left"/>
      <w:pPr>
        <w:ind w:left="5760" w:hanging="360"/>
      </w:pPr>
    </w:lvl>
    <w:lvl w:ilvl="8" w:tplc="3F3C6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90106B"/>
    <w:multiLevelType w:val="hybridMultilevel"/>
    <w:tmpl w:val="0C94E716"/>
    <w:lvl w:ilvl="0" w:tplc="61042A0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CA9C43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670AB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2FA19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A091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F1043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54B8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8E31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822B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B35F3B"/>
    <w:multiLevelType w:val="hybridMultilevel"/>
    <w:tmpl w:val="36863354"/>
    <w:lvl w:ilvl="0" w:tplc="423411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1DC07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0A29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2D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E6E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461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68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E1A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62A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F42C8"/>
    <w:multiLevelType w:val="hybridMultilevel"/>
    <w:tmpl w:val="9D880E7A"/>
    <w:lvl w:ilvl="0" w:tplc="62863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5C4FDB6" w:tentative="1">
      <w:start w:val="1"/>
      <w:numFmt w:val="lowerLetter"/>
      <w:lvlText w:val="%2."/>
      <w:lvlJc w:val="left"/>
      <w:pPr>
        <w:ind w:left="1440" w:hanging="360"/>
      </w:pPr>
    </w:lvl>
    <w:lvl w:ilvl="2" w:tplc="F6500856" w:tentative="1">
      <w:start w:val="1"/>
      <w:numFmt w:val="lowerRoman"/>
      <w:lvlText w:val="%3."/>
      <w:lvlJc w:val="right"/>
      <w:pPr>
        <w:ind w:left="2160" w:hanging="180"/>
      </w:pPr>
    </w:lvl>
    <w:lvl w:ilvl="3" w:tplc="4DDAF208" w:tentative="1">
      <w:start w:val="1"/>
      <w:numFmt w:val="decimal"/>
      <w:lvlText w:val="%4."/>
      <w:lvlJc w:val="left"/>
      <w:pPr>
        <w:ind w:left="2880" w:hanging="360"/>
      </w:pPr>
    </w:lvl>
    <w:lvl w:ilvl="4" w:tplc="D21AB67A" w:tentative="1">
      <w:start w:val="1"/>
      <w:numFmt w:val="lowerLetter"/>
      <w:lvlText w:val="%5."/>
      <w:lvlJc w:val="left"/>
      <w:pPr>
        <w:ind w:left="3600" w:hanging="360"/>
      </w:pPr>
    </w:lvl>
    <w:lvl w:ilvl="5" w:tplc="00366364" w:tentative="1">
      <w:start w:val="1"/>
      <w:numFmt w:val="lowerRoman"/>
      <w:lvlText w:val="%6."/>
      <w:lvlJc w:val="right"/>
      <w:pPr>
        <w:ind w:left="4320" w:hanging="180"/>
      </w:pPr>
    </w:lvl>
    <w:lvl w:ilvl="6" w:tplc="7EBEC458" w:tentative="1">
      <w:start w:val="1"/>
      <w:numFmt w:val="decimal"/>
      <w:lvlText w:val="%7."/>
      <w:lvlJc w:val="left"/>
      <w:pPr>
        <w:ind w:left="5040" w:hanging="360"/>
      </w:pPr>
    </w:lvl>
    <w:lvl w:ilvl="7" w:tplc="DE947B56" w:tentative="1">
      <w:start w:val="1"/>
      <w:numFmt w:val="lowerLetter"/>
      <w:lvlText w:val="%8."/>
      <w:lvlJc w:val="left"/>
      <w:pPr>
        <w:ind w:left="5760" w:hanging="360"/>
      </w:pPr>
    </w:lvl>
    <w:lvl w:ilvl="8" w:tplc="363AAE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C975B2"/>
    <w:multiLevelType w:val="hybridMultilevel"/>
    <w:tmpl w:val="0E7CF46C"/>
    <w:lvl w:ilvl="0" w:tplc="813085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F7E5C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CB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84C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057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E7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6F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844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BE4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3A45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42E7359"/>
    <w:multiLevelType w:val="hybridMultilevel"/>
    <w:tmpl w:val="1F5421CE"/>
    <w:lvl w:ilvl="0" w:tplc="87B6E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3638B4" w:tentative="1">
      <w:start w:val="1"/>
      <w:numFmt w:val="lowerLetter"/>
      <w:lvlText w:val="%2."/>
      <w:lvlJc w:val="left"/>
      <w:pPr>
        <w:ind w:left="1440" w:hanging="360"/>
      </w:pPr>
    </w:lvl>
    <w:lvl w:ilvl="2" w:tplc="C746789C" w:tentative="1">
      <w:start w:val="1"/>
      <w:numFmt w:val="lowerRoman"/>
      <w:lvlText w:val="%3."/>
      <w:lvlJc w:val="right"/>
      <w:pPr>
        <w:ind w:left="2160" w:hanging="180"/>
      </w:pPr>
    </w:lvl>
    <w:lvl w:ilvl="3" w:tplc="78DE4F9A" w:tentative="1">
      <w:start w:val="1"/>
      <w:numFmt w:val="decimal"/>
      <w:lvlText w:val="%4."/>
      <w:lvlJc w:val="left"/>
      <w:pPr>
        <w:ind w:left="2880" w:hanging="360"/>
      </w:pPr>
    </w:lvl>
    <w:lvl w:ilvl="4" w:tplc="38D6C574" w:tentative="1">
      <w:start w:val="1"/>
      <w:numFmt w:val="lowerLetter"/>
      <w:lvlText w:val="%5."/>
      <w:lvlJc w:val="left"/>
      <w:pPr>
        <w:ind w:left="3600" w:hanging="360"/>
      </w:pPr>
    </w:lvl>
    <w:lvl w:ilvl="5" w:tplc="90C685D4" w:tentative="1">
      <w:start w:val="1"/>
      <w:numFmt w:val="lowerRoman"/>
      <w:lvlText w:val="%6."/>
      <w:lvlJc w:val="right"/>
      <w:pPr>
        <w:ind w:left="4320" w:hanging="180"/>
      </w:pPr>
    </w:lvl>
    <w:lvl w:ilvl="6" w:tplc="A928E5E4" w:tentative="1">
      <w:start w:val="1"/>
      <w:numFmt w:val="decimal"/>
      <w:lvlText w:val="%7."/>
      <w:lvlJc w:val="left"/>
      <w:pPr>
        <w:ind w:left="5040" w:hanging="360"/>
      </w:pPr>
    </w:lvl>
    <w:lvl w:ilvl="7" w:tplc="E9B2F6DC" w:tentative="1">
      <w:start w:val="1"/>
      <w:numFmt w:val="lowerLetter"/>
      <w:lvlText w:val="%8."/>
      <w:lvlJc w:val="left"/>
      <w:pPr>
        <w:ind w:left="5760" w:hanging="360"/>
      </w:pPr>
    </w:lvl>
    <w:lvl w:ilvl="8" w:tplc="E4CE32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6A67D8"/>
    <w:multiLevelType w:val="hybridMultilevel"/>
    <w:tmpl w:val="361ACBE8"/>
    <w:lvl w:ilvl="0" w:tplc="6B8445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D88436" w:tentative="1">
      <w:start w:val="1"/>
      <w:numFmt w:val="lowerLetter"/>
      <w:lvlText w:val="%2."/>
      <w:lvlJc w:val="left"/>
      <w:pPr>
        <w:ind w:left="1440" w:hanging="360"/>
      </w:pPr>
    </w:lvl>
    <w:lvl w:ilvl="2" w:tplc="AD588710" w:tentative="1">
      <w:start w:val="1"/>
      <w:numFmt w:val="lowerRoman"/>
      <w:lvlText w:val="%3."/>
      <w:lvlJc w:val="right"/>
      <w:pPr>
        <w:ind w:left="2160" w:hanging="180"/>
      </w:pPr>
    </w:lvl>
    <w:lvl w:ilvl="3" w:tplc="14C2B0A2" w:tentative="1">
      <w:start w:val="1"/>
      <w:numFmt w:val="decimal"/>
      <w:lvlText w:val="%4."/>
      <w:lvlJc w:val="left"/>
      <w:pPr>
        <w:ind w:left="2880" w:hanging="360"/>
      </w:pPr>
    </w:lvl>
    <w:lvl w:ilvl="4" w:tplc="AAE8FF90" w:tentative="1">
      <w:start w:val="1"/>
      <w:numFmt w:val="lowerLetter"/>
      <w:lvlText w:val="%5."/>
      <w:lvlJc w:val="left"/>
      <w:pPr>
        <w:ind w:left="3600" w:hanging="360"/>
      </w:pPr>
    </w:lvl>
    <w:lvl w:ilvl="5" w:tplc="CA2228C4" w:tentative="1">
      <w:start w:val="1"/>
      <w:numFmt w:val="lowerRoman"/>
      <w:lvlText w:val="%6."/>
      <w:lvlJc w:val="right"/>
      <w:pPr>
        <w:ind w:left="4320" w:hanging="180"/>
      </w:pPr>
    </w:lvl>
    <w:lvl w:ilvl="6" w:tplc="5A3C05AE" w:tentative="1">
      <w:start w:val="1"/>
      <w:numFmt w:val="decimal"/>
      <w:lvlText w:val="%7."/>
      <w:lvlJc w:val="left"/>
      <w:pPr>
        <w:ind w:left="5040" w:hanging="360"/>
      </w:pPr>
    </w:lvl>
    <w:lvl w:ilvl="7" w:tplc="65E8E9C6" w:tentative="1">
      <w:start w:val="1"/>
      <w:numFmt w:val="lowerLetter"/>
      <w:lvlText w:val="%8."/>
      <w:lvlJc w:val="left"/>
      <w:pPr>
        <w:ind w:left="5760" w:hanging="360"/>
      </w:pPr>
    </w:lvl>
    <w:lvl w:ilvl="8" w:tplc="EEDE69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703C20"/>
    <w:multiLevelType w:val="hybridMultilevel"/>
    <w:tmpl w:val="EA1E171A"/>
    <w:lvl w:ilvl="0" w:tplc="D6762F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666C82" w:tentative="1">
      <w:start w:val="1"/>
      <w:numFmt w:val="lowerLetter"/>
      <w:lvlText w:val="%2."/>
      <w:lvlJc w:val="left"/>
      <w:pPr>
        <w:ind w:left="1440" w:hanging="360"/>
      </w:pPr>
    </w:lvl>
    <w:lvl w:ilvl="2" w:tplc="4DEE000A" w:tentative="1">
      <w:start w:val="1"/>
      <w:numFmt w:val="lowerRoman"/>
      <w:lvlText w:val="%3."/>
      <w:lvlJc w:val="right"/>
      <w:pPr>
        <w:ind w:left="2160" w:hanging="180"/>
      </w:pPr>
    </w:lvl>
    <w:lvl w:ilvl="3" w:tplc="BABC357C" w:tentative="1">
      <w:start w:val="1"/>
      <w:numFmt w:val="decimal"/>
      <w:lvlText w:val="%4."/>
      <w:lvlJc w:val="left"/>
      <w:pPr>
        <w:ind w:left="2880" w:hanging="360"/>
      </w:pPr>
    </w:lvl>
    <w:lvl w:ilvl="4" w:tplc="33665DC4" w:tentative="1">
      <w:start w:val="1"/>
      <w:numFmt w:val="lowerLetter"/>
      <w:lvlText w:val="%5."/>
      <w:lvlJc w:val="left"/>
      <w:pPr>
        <w:ind w:left="3600" w:hanging="360"/>
      </w:pPr>
    </w:lvl>
    <w:lvl w:ilvl="5" w:tplc="A0C67968" w:tentative="1">
      <w:start w:val="1"/>
      <w:numFmt w:val="lowerRoman"/>
      <w:lvlText w:val="%6."/>
      <w:lvlJc w:val="right"/>
      <w:pPr>
        <w:ind w:left="4320" w:hanging="180"/>
      </w:pPr>
    </w:lvl>
    <w:lvl w:ilvl="6" w:tplc="E9DE6B1E" w:tentative="1">
      <w:start w:val="1"/>
      <w:numFmt w:val="decimal"/>
      <w:lvlText w:val="%7."/>
      <w:lvlJc w:val="left"/>
      <w:pPr>
        <w:ind w:left="5040" w:hanging="360"/>
      </w:pPr>
    </w:lvl>
    <w:lvl w:ilvl="7" w:tplc="B820431A" w:tentative="1">
      <w:start w:val="1"/>
      <w:numFmt w:val="lowerLetter"/>
      <w:lvlText w:val="%8."/>
      <w:lvlJc w:val="left"/>
      <w:pPr>
        <w:ind w:left="5760" w:hanging="360"/>
      </w:pPr>
    </w:lvl>
    <w:lvl w:ilvl="8" w:tplc="BE7E6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D6502C"/>
    <w:multiLevelType w:val="hybridMultilevel"/>
    <w:tmpl w:val="C75C8B74"/>
    <w:lvl w:ilvl="0" w:tplc="A70C2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C1A54" w:tentative="1">
      <w:start w:val="1"/>
      <w:numFmt w:val="lowerLetter"/>
      <w:lvlText w:val="%2."/>
      <w:lvlJc w:val="left"/>
      <w:pPr>
        <w:ind w:left="1440" w:hanging="360"/>
      </w:pPr>
    </w:lvl>
    <w:lvl w:ilvl="2" w:tplc="4C34E710" w:tentative="1">
      <w:start w:val="1"/>
      <w:numFmt w:val="lowerRoman"/>
      <w:lvlText w:val="%3."/>
      <w:lvlJc w:val="right"/>
      <w:pPr>
        <w:ind w:left="2160" w:hanging="180"/>
      </w:pPr>
    </w:lvl>
    <w:lvl w:ilvl="3" w:tplc="CF14B176" w:tentative="1">
      <w:start w:val="1"/>
      <w:numFmt w:val="decimal"/>
      <w:lvlText w:val="%4."/>
      <w:lvlJc w:val="left"/>
      <w:pPr>
        <w:ind w:left="2880" w:hanging="360"/>
      </w:pPr>
    </w:lvl>
    <w:lvl w:ilvl="4" w:tplc="8E08427E" w:tentative="1">
      <w:start w:val="1"/>
      <w:numFmt w:val="lowerLetter"/>
      <w:lvlText w:val="%5."/>
      <w:lvlJc w:val="left"/>
      <w:pPr>
        <w:ind w:left="3600" w:hanging="360"/>
      </w:pPr>
    </w:lvl>
    <w:lvl w:ilvl="5" w:tplc="2C0881EA" w:tentative="1">
      <w:start w:val="1"/>
      <w:numFmt w:val="lowerRoman"/>
      <w:lvlText w:val="%6."/>
      <w:lvlJc w:val="right"/>
      <w:pPr>
        <w:ind w:left="4320" w:hanging="180"/>
      </w:pPr>
    </w:lvl>
    <w:lvl w:ilvl="6" w:tplc="93BE6FCC" w:tentative="1">
      <w:start w:val="1"/>
      <w:numFmt w:val="decimal"/>
      <w:lvlText w:val="%7."/>
      <w:lvlJc w:val="left"/>
      <w:pPr>
        <w:ind w:left="5040" w:hanging="360"/>
      </w:pPr>
    </w:lvl>
    <w:lvl w:ilvl="7" w:tplc="52B8B0DA" w:tentative="1">
      <w:start w:val="1"/>
      <w:numFmt w:val="lowerLetter"/>
      <w:lvlText w:val="%8."/>
      <w:lvlJc w:val="left"/>
      <w:pPr>
        <w:ind w:left="5760" w:hanging="360"/>
      </w:pPr>
    </w:lvl>
    <w:lvl w:ilvl="8" w:tplc="3A44BD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A3207"/>
    <w:multiLevelType w:val="hybridMultilevel"/>
    <w:tmpl w:val="F88EE27E"/>
    <w:lvl w:ilvl="0" w:tplc="1E7A92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A2B5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5A04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43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85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876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264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2C6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40B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6"/>
  </w:num>
  <w:num w:numId="23">
    <w:abstractNumId w:val="9"/>
  </w:num>
  <w:num w:numId="24">
    <w:abstractNumId w:val="12"/>
  </w:num>
  <w:num w:numId="25">
    <w:abstractNumId w:val="18"/>
  </w:num>
  <w:num w:numId="26">
    <w:abstractNumId w:val="8"/>
  </w:num>
  <w:num w:numId="27">
    <w:abstractNumId w:val="10"/>
  </w:num>
  <w:num w:numId="28">
    <w:abstractNumId w:val="17"/>
  </w:num>
  <w:num w:numId="29">
    <w:abstractNumId w:val="6"/>
  </w:num>
  <w:num w:numId="30">
    <w:abstractNumId w:val="14"/>
  </w:num>
  <w:num w:numId="31">
    <w:abstractNumId w:val="13"/>
  </w:num>
  <w:num w:numId="32">
    <w:abstractNumId w:val="19"/>
  </w:num>
  <w:num w:numId="33">
    <w:abstractNumId w:val="11"/>
  </w:num>
  <w:num w:numId="34">
    <w:abstractNumId w:val="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9D"/>
    <w:rsid w:val="000F016F"/>
    <w:rsid w:val="001C097E"/>
    <w:rsid w:val="002009C4"/>
    <w:rsid w:val="004F5B3D"/>
    <w:rsid w:val="0076029D"/>
    <w:rsid w:val="009B5E8B"/>
    <w:rsid w:val="00E8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Note Heading" w:semiHidden="0" w:unhideWhenUsed="0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DF"/>
    <w:pPr>
      <w:spacing w:after="160"/>
    </w:pPr>
    <w:rPr>
      <w:rFonts w:cs="Times New Roman"/>
      <w:color w:val="000000" w:themeColor="text1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rsid w:val="002401E0"/>
    <w:pPr>
      <w:spacing w:before="300" w:after="40" w:line="240" w:lineRule="auto"/>
      <w:outlineLvl w:val="0"/>
    </w:pPr>
    <w:rPr>
      <w:rFonts w:asciiTheme="majorHAnsi" w:hAnsiTheme="majorHAnsi"/>
      <w:b/>
      <w:color w:val="0B5294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401E0"/>
    <w:pPr>
      <w:spacing w:before="240" w:after="40" w:line="240" w:lineRule="auto"/>
      <w:outlineLvl w:val="1"/>
    </w:pPr>
    <w:rPr>
      <w:rFonts w:asciiTheme="majorHAnsi" w:hAnsiTheme="majorHAnsi"/>
      <w:b/>
      <w:color w:val="0B5294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E0"/>
    <w:pPr>
      <w:spacing w:before="200" w:after="40" w:line="240" w:lineRule="auto"/>
      <w:outlineLvl w:val="2"/>
    </w:pPr>
    <w:rPr>
      <w:rFonts w:asciiTheme="majorHAnsi" w:hAnsiTheme="majorHAnsi"/>
      <w:b/>
      <w:color w:val="0F6FC6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401E0"/>
    <w:pPr>
      <w:spacing w:before="240" w:after="0"/>
      <w:outlineLvl w:val="3"/>
    </w:pPr>
    <w:rPr>
      <w:rFonts w:asciiTheme="majorHAnsi" w:hAnsiTheme="majorHAnsi"/>
      <w:b/>
      <w:color w:val="089BA2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401E0"/>
    <w:pPr>
      <w:spacing w:before="200" w:after="0"/>
      <w:outlineLvl w:val="4"/>
    </w:pPr>
    <w:rPr>
      <w:rFonts w:asciiTheme="majorHAnsi" w:hAnsiTheme="majorHAnsi"/>
      <w:b/>
      <w:i/>
      <w:color w:val="089BA2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E0"/>
    <w:pPr>
      <w:spacing w:before="200" w:after="0"/>
      <w:outlineLvl w:val="5"/>
    </w:pPr>
    <w:rPr>
      <w:rFonts w:asciiTheme="majorHAnsi" w:hAnsiTheme="majorHAnsi"/>
      <w:color w:val="05676B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E0"/>
    <w:pPr>
      <w:spacing w:before="200" w:after="0"/>
      <w:outlineLvl w:val="6"/>
    </w:pPr>
    <w:rPr>
      <w:rFonts w:asciiTheme="majorHAnsi" w:hAnsiTheme="majorHAnsi"/>
      <w:i/>
      <w:color w:val="05676B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E0"/>
    <w:pPr>
      <w:spacing w:before="200" w:after="0"/>
      <w:outlineLvl w:val="7"/>
    </w:pPr>
    <w:rPr>
      <w:rFonts w:asciiTheme="majorHAnsi" w:hAnsiTheme="majorHAnsi"/>
      <w:color w:val="0F6FC6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E0"/>
    <w:pPr>
      <w:spacing w:before="200" w:after="0"/>
      <w:outlineLvl w:val="8"/>
    </w:pPr>
    <w:rPr>
      <w:rFonts w:asciiTheme="majorHAnsi" w:hAnsiTheme="majorHAnsi"/>
      <w:i/>
      <w:color w:val="0F6FC6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E0"/>
    <w:rPr>
      <w:rFonts w:asciiTheme="majorHAnsi" w:hAnsiTheme="majorHAnsi" w:cs="Times New Roman"/>
      <w:b/>
      <w:color w:val="0B5294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401E0"/>
    <w:rPr>
      <w:rFonts w:asciiTheme="majorHAnsi" w:hAnsiTheme="majorHAnsi" w:cs="Times New Roman"/>
      <w:b/>
      <w:color w:val="0B5294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E0"/>
    <w:rPr>
      <w:rFonts w:asciiTheme="majorHAnsi" w:hAnsiTheme="majorHAnsi" w:cs="Times New Roman"/>
      <w:b/>
      <w:color w:val="0F6FC6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E0"/>
    <w:rPr>
      <w:rFonts w:asciiTheme="majorHAnsi" w:hAnsiTheme="majorHAnsi" w:cs="Times New Roman"/>
      <w:b/>
      <w:color w:val="089BA2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E0"/>
    <w:rPr>
      <w:rFonts w:asciiTheme="majorHAnsi" w:hAnsiTheme="majorHAnsi" w:cs="Times New Roman"/>
      <w:b/>
      <w:i/>
      <w:color w:val="089BA2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E0"/>
    <w:rPr>
      <w:rFonts w:asciiTheme="majorHAnsi" w:hAnsiTheme="majorHAnsi" w:cs="Times New Roman"/>
      <w:color w:val="05676B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E0"/>
    <w:rPr>
      <w:rFonts w:asciiTheme="majorHAnsi" w:hAnsiTheme="majorHAnsi" w:cs="Times New Roman"/>
      <w:i/>
      <w:color w:val="05676B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E0"/>
    <w:rPr>
      <w:rFonts w:asciiTheme="majorHAnsi" w:hAnsiTheme="majorHAnsi" w:cs="Times New Roman"/>
      <w:color w:val="0F6FC6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E0"/>
    <w:rPr>
      <w:rFonts w:asciiTheme="majorHAnsi" w:hAnsiTheme="majorHAnsi" w:cs="Times New Roman"/>
      <w:i/>
      <w:color w:val="0F6FC6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2401E0"/>
    <w:pPr>
      <w:pBdr>
        <w:bottom w:val="single" w:sz="8" w:space="4" w:color="0F6FC6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0F6FC6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01E0"/>
    <w:rPr>
      <w:rFonts w:asciiTheme="majorHAnsi" w:hAnsiTheme="majorHAnsi" w:cs="Times New Roman"/>
      <w:b/>
      <w:smallCaps/>
      <w:color w:val="0F6FC6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2401E0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01E0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2401E0"/>
    <w:rPr>
      <w:rFonts w:asciiTheme="minorHAnsi" w:hAnsiTheme="minorHAnsi"/>
      <w:b/>
      <w:color w:val="009DD9" w:themeColor="accent2"/>
    </w:rPr>
  </w:style>
  <w:style w:type="character" w:styleId="Emphasis">
    <w:name w:val="Emphasis"/>
    <w:uiPriority w:val="20"/>
    <w:qFormat/>
    <w:rsid w:val="002401E0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2401E0"/>
    <w:rPr>
      <w:b/>
      <w:color w:val="0B5294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2401E0"/>
    <w:rPr>
      <w:rFonts w:cs="Times New Roman"/>
      <w:b/>
      <w:color w:val="0B5294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2401E0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2401E0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2401E0"/>
    <w:rPr>
      <w:rFonts w:asciiTheme="majorHAnsi" w:hAnsiTheme="majorHAnsi"/>
      <w:b/>
      <w:i/>
      <w:color w:val="A5C249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2401E0"/>
    <w:rPr>
      <w:rFonts w:asciiTheme="majorHAnsi" w:hAnsiTheme="majorHAnsi" w:cs="Times New Roman"/>
      <w:b/>
      <w:i/>
      <w:color w:val="A5C249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2401E0"/>
    <w:rPr>
      <w:b/>
      <w:i/>
      <w:color w:val="089BA2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2401E0"/>
    <w:rPr>
      <w:rFonts w:cs="Times New Roman"/>
      <w:b/>
      <w:i/>
      <w:color w:val="089BA2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2401E0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2401E0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2401E0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401E0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2401E0"/>
    <w:pPr>
      <w:pBdr>
        <w:top w:val="single" w:sz="36" w:space="10" w:color="59A9F2" w:themeColor="accent1" w:themeTint="99"/>
        <w:left w:val="single" w:sz="24" w:space="10" w:color="0F6FC6" w:themeColor="accent1"/>
        <w:bottom w:val="single" w:sz="36" w:space="10" w:color="0BD0D9" w:themeColor="accent3"/>
        <w:right w:val="single" w:sz="24" w:space="10" w:color="0F6FC6" w:themeColor="accent1"/>
      </w:pBdr>
      <w:shd w:val="clear" w:color="auto" w:fill="0F6FC6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2401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01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1E0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401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1E0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E0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2401E0"/>
    <w:pPr>
      <w:spacing w:after="0" w:line="240" w:lineRule="auto"/>
    </w:pPr>
    <w:rPr>
      <w:bCs/>
      <w:smallCaps/>
      <w:color w:val="0075A2" w:themeColor="accent2" w:themeShade="BF"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2401E0"/>
    <w:pPr>
      <w:spacing w:after="0" w:line="240" w:lineRule="auto"/>
    </w:pPr>
  </w:style>
  <w:style w:type="paragraph" w:styleId="BlockText">
    <w:name w:val="Block Text"/>
    <w:aliases w:val="Block Quote"/>
    <w:uiPriority w:val="40"/>
    <w:rsid w:val="002401E0"/>
    <w:pPr>
      <w:pBdr>
        <w:top w:val="single" w:sz="2" w:space="10" w:color="59A9F2" w:themeColor="accent1" w:themeTint="99"/>
        <w:bottom w:val="single" w:sz="24" w:space="10" w:color="59A9F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2401E0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2401E0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2401E0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2401E0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2401E0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</w:pPr>
    <w:rPr>
      <w:smallCaps/>
      <w:noProof/>
      <w:color w:val="009DD9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2401E0"/>
    <w:rPr>
      <w:color w:val="E2D700" w:themeColor="hyperlink"/>
      <w:u w:val="single"/>
    </w:rPr>
  </w:style>
  <w:style w:type="paragraph" w:customStyle="1" w:styleId="PersonalName">
    <w:name w:val="Personal Name"/>
    <w:basedOn w:val="Normal"/>
    <w:qFormat/>
    <w:rsid w:val="002401E0"/>
    <w:pPr>
      <w:spacing w:after="0"/>
    </w:pPr>
    <w:rPr>
      <w:rFonts w:asciiTheme="majorHAnsi" w:hAnsiTheme="majorHAnsi"/>
      <w:b/>
      <w:color w:val="0F6FC6" w:themeColor="accent1"/>
      <w:sz w:val="48"/>
    </w:rPr>
  </w:style>
  <w:style w:type="character" w:styleId="BookTitle">
    <w:name w:val="Book Title"/>
    <w:basedOn w:val="DefaultParagraphFont"/>
    <w:uiPriority w:val="33"/>
    <w:qFormat/>
    <w:rsid w:val="002401E0"/>
    <w:rPr>
      <w:rFonts w:asciiTheme="majorHAnsi" w:hAnsiTheme="majorHAnsi" w:cs="Times New Roman"/>
      <w:i/>
      <w:color w:val="A5C249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401E0"/>
    <w:rPr>
      <w:rFonts w:asciiTheme="minorHAnsi" w:hAnsiTheme="minorHAnsi" w:cs="Times New Roman"/>
      <w:b/>
      <w:i/>
      <w:smallCaps/>
      <w:color w:val="009DD9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2401E0"/>
    <w:rPr>
      <w:rFonts w:cs="Times New Roman"/>
      <w:b/>
      <w:color w:val="0F6FC6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2401E0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2401E0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2401E0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2401E0"/>
    <w:rPr>
      <w:rFonts w:asciiTheme="majorHAnsi" w:hAnsiTheme="majorHAnsi" w:cs="Times New Roman"/>
      <w:color w:val="04617B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2401E0"/>
    <w:pPr>
      <w:spacing w:after="0" w:line="240" w:lineRule="auto"/>
      <w:outlineLvl w:val="0"/>
    </w:pPr>
    <w:rPr>
      <w:rFonts w:asciiTheme="majorHAnsi" w:hAnsiTheme="majorHAnsi"/>
      <w:b/>
      <w:color w:val="0F6FC6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2401E0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2401E0"/>
    <w:pPr>
      <w:spacing w:after="0" w:line="240" w:lineRule="auto"/>
      <w:outlineLvl w:val="0"/>
    </w:pPr>
    <w:rPr>
      <w:rFonts w:asciiTheme="majorHAnsi" w:hAnsiTheme="majorHAnsi"/>
      <w:color w:val="04617B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2401E0"/>
    <w:rPr>
      <w:rFonts w:asciiTheme="majorHAnsi" w:hAnsiTheme="majorHAnsi" w:cs="Times New Roman"/>
      <w:b/>
      <w:color w:val="009DD9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2401E0"/>
    <w:rPr>
      <w:rFonts w:asciiTheme="majorHAnsi" w:hAnsiTheme="majorHAnsi" w:cs="Times New Roman"/>
      <w:b/>
      <w:color w:val="0F6FC6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2401E0"/>
    <w:pPr>
      <w:spacing w:before="320" w:after="40" w:line="240" w:lineRule="auto"/>
    </w:pPr>
    <w:rPr>
      <w:rFonts w:asciiTheme="majorHAnsi" w:hAnsiTheme="majorHAnsi"/>
      <w:b/>
      <w:color w:val="009DD9" w:themeColor="accent2"/>
      <w:sz w:val="28"/>
    </w:rPr>
  </w:style>
  <w:style w:type="paragraph" w:customStyle="1" w:styleId="PlaceholderAutotext32">
    <w:name w:val="PlaceholderAutotext_32"/>
    <w:semiHidden/>
    <w:unhideWhenUsed/>
    <w:rsid w:val="002401E0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2401E0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2401E0"/>
  </w:style>
  <w:style w:type="paragraph" w:customStyle="1" w:styleId="Default">
    <w:name w:val="Default"/>
    <w:rsid w:val="0093013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6B566D"/>
  </w:style>
  <w:style w:type="paragraph" w:styleId="FootnoteText">
    <w:name w:val="footnote text"/>
    <w:basedOn w:val="Normal"/>
    <w:link w:val="FootnoteTextChar"/>
    <w:uiPriority w:val="99"/>
    <w:semiHidden/>
    <w:unhideWhenUsed/>
    <w:rsid w:val="00FD7F6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7F67"/>
    <w:rPr>
      <w:rFonts w:cs="Times New Roman"/>
      <w:color w:val="000000" w:themeColor="text1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D7F67"/>
    <w:rPr>
      <w:vertAlign w:val="superscript"/>
    </w:rPr>
  </w:style>
  <w:style w:type="table" w:styleId="DarkList-Accent1">
    <w:name w:val="Dark List Accent 1"/>
    <w:basedOn w:val="TableNormal"/>
    <w:uiPriority w:val="41"/>
    <w:rsid w:val="001C36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MediumGrid1-Accent1">
    <w:name w:val="Medium Grid 1 Accent 1"/>
    <w:basedOn w:val="TableNormal"/>
    <w:uiPriority w:val="41"/>
    <w:rsid w:val="001C3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2-Accent1">
    <w:name w:val="Medium Grid 2 Accent 1"/>
    <w:basedOn w:val="TableNormal"/>
    <w:uiPriority w:val="41"/>
    <w:rsid w:val="001C3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41"/>
    <w:rsid w:val="001C36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42"/>
    <w:rsid w:val="001C36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E3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9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9D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C9D"/>
    <w:rPr>
      <w:rFonts w:cs="Times New Roman"/>
      <w:b/>
      <w:bCs/>
      <w:color w:val="000000" w:themeColor="text1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2F93"/>
    <w:rPr>
      <w:rFonts w:cs="Times New Roman"/>
      <w:color w:val="000000" w:themeColor="text1"/>
      <w:szCs w:val="20"/>
      <w:lang w:eastAsia="ja-JP"/>
    </w:rPr>
  </w:style>
  <w:style w:type="paragraph" w:styleId="Closing">
    <w:name w:val="Closing"/>
    <w:basedOn w:val="Normal"/>
    <w:link w:val="ClosingChar"/>
    <w:uiPriority w:val="5"/>
    <w:unhideWhenUsed/>
    <w:rsid w:val="00872F93"/>
    <w:pPr>
      <w:spacing w:before="480" w:after="960"/>
      <w:contextualSpacing/>
    </w:pPr>
    <w:rPr>
      <w:lang w:bidi="he-IL"/>
    </w:rPr>
  </w:style>
  <w:style w:type="character" w:customStyle="1" w:styleId="ClosingChar">
    <w:name w:val="Closing Char"/>
    <w:basedOn w:val="DefaultParagraphFont"/>
    <w:link w:val="Closing"/>
    <w:uiPriority w:val="5"/>
    <w:rsid w:val="00872F93"/>
    <w:rPr>
      <w:rFonts w:cs="Times New Roman"/>
      <w:color w:val="000000" w:themeColor="text1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qFormat/>
    <w:rsid w:val="00872F93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872F93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872F93"/>
    <w:rPr>
      <w:rFonts w:cs="Times New Roman"/>
      <w:b/>
      <w:color w:val="000000" w:themeColor="text1"/>
      <w:szCs w:val="20"/>
      <w:lang w:eastAsia="ja-JP"/>
    </w:rPr>
  </w:style>
  <w:style w:type="paragraph" w:customStyle="1" w:styleId="SenderAddress">
    <w:name w:val="Sender Address"/>
    <w:basedOn w:val="NoSpacing"/>
    <w:uiPriority w:val="2"/>
    <w:qFormat/>
    <w:rsid w:val="00872F93"/>
    <w:pPr>
      <w:spacing w:after="360"/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872F93"/>
    <w:pPr>
      <w:spacing w:after="200"/>
      <w:contextualSpacing/>
    </w:pPr>
    <w:rPr>
      <w:lang w:bidi="he-IL"/>
    </w:rPr>
  </w:style>
  <w:style w:type="character" w:customStyle="1" w:styleId="SignatureChar">
    <w:name w:val="Signature Char"/>
    <w:basedOn w:val="DefaultParagraphFont"/>
    <w:link w:val="Signature"/>
    <w:uiPriority w:val="99"/>
    <w:rsid w:val="00872F93"/>
    <w:rPr>
      <w:rFonts w:cs="Times New Roman"/>
      <w:color w:val="000000" w:themeColor="text1"/>
      <w:szCs w:val="20"/>
      <w:lang w:eastAsia="ja-JP" w:bidi="he-IL"/>
    </w:rPr>
  </w:style>
  <w:style w:type="paragraph" w:customStyle="1" w:styleId="DateText">
    <w:name w:val="Date Text"/>
    <w:basedOn w:val="Normal"/>
    <w:uiPriority w:val="35"/>
    <w:qFormat/>
    <w:rsid w:val="00872F93"/>
    <w:pPr>
      <w:spacing w:before="720" w:after="200"/>
      <w:contextualSpacing/>
    </w:pPr>
    <w:rPr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Note Heading" w:semiHidden="0" w:unhideWhenUsed="0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DF"/>
    <w:pPr>
      <w:spacing w:after="160"/>
    </w:pPr>
    <w:rPr>
      <w:rFonts w:cs="Times New Roman"/>
      <w:color w:val="000000" w:themeColor="text1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rsid w:val="002401E0"/>
    <w:pPr>
      <w:spacing w:before="300" w:after="40" w:line="240" w:lineRule="auto"/>
      <w:outlineLvl w:val="0"/>
    </w:pPr>
    <w:rPr>
      <w:rFonts w:asciiTheme="majorHAnsi" w:hAnsiTheme="majorHAnsi"/>
      <w:b/>
      <w:color w:val="0B5294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401E0"/>
    <w:pPr>
      <w:spacing w:before="240" w:after="40" w:line="240" w:lineRule="auto"/>
      <w:outlineLvl w:val="1"/>
    </w:pPr>
    <w:rPr>
      <w:rFonts w:asciiTheme="majorHAnsi" w:hAnsiTheme="majorHAnsi"/>
      <w:b/>
      <w:color w:val="0B5294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E0"/>
    <w:pPr>
      <w:spacing w:before="200" w:after="40" w:line="240" w:lineRule="auto"/>
      <w:outlineLvl w:val="2"/>
    </w:pPr>
    <w:rPr>
      <w:rFonts w:asciiTheme="majorHAnsi" w:hAnsiTheme="majorHAnsi"/>
      <w:b/>
      <w:color w:val="0F6FC6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401E0"/>
    <w:pPr>
      <w:spacing w:before="240" w:after="0"/>
      <w:outlineLvl w:val="3"/>
    </w:pPr>
    <w:rPr>
      <w:rFonts w:asciiTheme="majorHAnsi" w:hAnsiTheme="majorHAnsi"/>
      <w:b/>
      <w:color w:val="089BA2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401E0"/>
    <w:pPr>
      <w:spacing w:before="200" w:after="0"/>
      <w:outlineLvl w:val="4"/>
    </w:pPr>
    <w:rPr>
      <w:rFonts w:asciiTheme="majorHAnsi" w:hAnsiTheme="majorHAnsi"/>
      <w:b/>
      <w:i/>
      <w:color w:val="089BA2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E0"/>
    <w:pPr>
      <w:spacing w:before="200" w:after="0"/>
      <w:outlineLvl w:val="5"/>
    </w:pPr>
    <w:rPr>
      <w:rFonts w:asciiTheme="majorHAnsi" w:hAnsiTheme="majorHAnsi"/>
      <w:color w:val="05676B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E0"/>
    <w:pPr>
      <w:spacing w:before="200" w:after="0"/>
      <w:outlineLvl w:val="6"/>
    </w:pPr>
    <w:rPr>
      <w:rFonts w:asciiTheme="majorHAnsi" w:hAnsiTheme="majorHAnsi"/>
      <w:i/>
      <w:color w:val="05676B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E0"/>
    <w:pPr>
      <w:spacing w:before="200" w:after="0"/>
      <w:outlineLvl w:val="7"/>
    </w:pPr>
    <w:rPr>
      <w:rFonts w:asciiTheme="majorHAnsi" w:hAnsiTheme="majorHAnsi"/>
      <w:color w:val="0F6FC6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E0"/>
    <w:pPr>
      <w:spacing w:before="200" w:after="0"/>
      <w:outlineLvl w:val="8"/>
    </w:pPr>
    <w:rPr>
      <w:rFonts w:asciiTheme="majorHAnsi" w:hAnsiTheme="majorHAnsi"/>
      <w:i/>
      <w:color w:val="0F6FC6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E0"/>
    <w:rPr>
      <w:rFonts w:asciiTheme="majorHAnsi" w:hAnsiTheme="majorHAnsi" w:cs="Times New Roman"/>
      <w:b/>
      <w:color w:val="0B5294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401E0"/>
    <w:rPr>
      <w:rFonts w:asciiTheme="majorHAnsi" w:hAnsiTheme="majorHAnsi" w:cs="Times New Roman"/>
      <w:b/>
      <w:color w:val="0B5294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E0"/>
    <w:rPr>
      <w:rFonts w:asciiTheme="majorHAnsi" w:hAnsiTheme="majorHAnsi" w:cs="Times New Roman"/>
      <w:b/>
      <w:color w:val="0F6FC6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E0"/>
    <w:rPr>
      <w:rFonts w:asciiTheme="majorHAnsi" w:hAnsiTheme="majorHAnsi" w:cs="Times New Roman"/>
      <w:b/>
      <w:color w:val="089BA2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E0"/>
    <w:rPr>
      <w:rFonts w:asciiTheme="majorHAnsi" w:hAnsiTheme="majorHAnsi" w:cs="Times New Roman"/>
      <w:b/>
      <w:i/>
      <w:color w:val="089BA2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E0"/>
    <w:rPr>
      <w:rFonts w:asciiTheme="majorHAnsi" w:hAnsiTheme="majorHAnsi" w:cs="Times New Roman"/>
      <w:color w:val="05676B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E0"/>
    <w:rPr>
      <w:rFonts w:asciiTheme="majorHAnsi" w:hAnsiTheme="majorHAnsi" w:cs="Times New Roman"/>
      <w:i/>
      <w:color w:val="05676B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E0"/>
    <w:rPr>
      <w:rFonts w:asciiTheme="majorHAnsi" w:hAnsiTheme="majorHAnsi" w:cs="Times New Roman"/>
      <w:color w:val="0F6FC6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E0"/>
    <w:rPr>
      <w:rFonts w:asciiTheme="majorHAnsi" w:hAnsiTheme="majorHAnsi" w:cs="Times New Roman"/>
      <w:i/>
      <w:color w:val="0F6FC6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2401E0"/>
    <w:pPr>
      <w:pBdr>
        <w:bottom w:val="single" w:sz="8" w:space="4" w:color="0F6FC6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0F6FC6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01E0"/>
    <w:rPr>
      <w:rFonts w:asciiTheme="majorHAnsi" w:hAnsiTheme="majorHAnsi" w:cs="Times New Roman"/>
      <w:b/>
      <w:smallCaps/>
      <w:color w:val="0F6FC6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2401E0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01E0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2401E0"/>
    <w:rPr>
      <w:rFonts w:asciiTheme="minorHAnsi" w:hAnsiTheme="minorHAnsi"/>
      <w:b/>
      <w:color w:val="009DD9" w:themeColor="accent2"/>
    </w:rPr>
  </w:style>
  <w:style w:type="character" w:styleId="Emphasis">
    <w:name w:val="Emphasis"/>
    <w:uiPriority w:val="20"/>
    <w:qFormat/>
    <w:rsid w:val="002401E0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2401E0"/>
    <w:rPr>
      <w:b/>
      <w:color w:val="0B5294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2401E0"/>
    <w:rPr>
      <w:rFonts w:cs="Times New Roman"/>
      <w:b/>
      <w:color w:val="0B5294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2401E0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2401E0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2401E0"/>
    <w:rPr>
      <w:rFonts w:asciiTheme="majorHAnsi" w:hAnsiTheme="majorHAnsi"/>
      <w:b/>
      <w:i/>
      <w:color w:val="A5C249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2401E0"/>
    <w:rPr>
      <w:rFonts w:asciiTheme="majorHAnsi" w:hAnsiTheme="majorHAnsi" w:cs="Times New Roman"/>
      <w:b/>
      <w:i/>
      <w:color w:val="A5C249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2401E0"/>
    <w:rPr>
      <w:b/>
      <w:i/>
      <w:color w:val="089BA2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2401E0"/>
    <w:rPr>
      <w:rFonts w:cs="Times New Roman"/>
      <w:b/>
      <w:i/>
      <w:color w:val="089BA2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2401E0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2401E0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2401E0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401E0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2401E0"/>
    <w:pPr>
      <w:pBdr>
        <w:top w:val="single" w:sz="36" w:space="10" w:color="59A9F2" w:themeColor="accent1" w:themeTint="99"/>
        <w:left w:val="single" w:sz="24" w:space="10" w:color="0F6FC6" w:themeColor="accent1"/>
        <w:bottom w:val="single" w:sz="36" w:space="10" w:color="0BD0D9" w:themeColor="accent3"/>
        <w:right w:val="single" w:sz="24" w:space="10" w:color="0F6FC6" w:themeColor="accent1"/>
      </w:pBdr>
      <w:shd w:val="clear" w:color="auto" w:fill="0F6FC6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2401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01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1E0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401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1E0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E0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2401E0"/>
    <w:pPr>
      <w:spacing w:after="0" w:line="240" w:lineRule="auto"/>
    </w:pPr>
    <w:rPr>
      <w:bCs/>
      <w:smallCaps/>
      <w:color w:val="0075A2" w:themeColor="accent2" w:themeShade="BF"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2401E0"/>
    <w:pPr>
      <w:spacing w:after="0" w:line="240" w:lineRule="auto"/>
    </w:pPr>
  </w:style>
  <w:style w:type="paragraph" w:styleId="BlockText">
    <w:name w:val="Block Text"/>
    <w:aliases w:val="Block Quote"/>
    <w:uiPriority w:val="40"/>
    <w:rsid w:val="002401E0"/>
    <w:pPr>
      <w:pBdr>
        <w:top w:val="single" w:sz="2" w:space="10" w:color="59A9F2" w:themeColor="accent1" w:themeTint="99"/>
        <w:bottom w:val="single" w:sz="24" w:space="10" w:color="59A9F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2401E0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2401E0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2401E0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2401E0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2401E0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</w:pPr>
    <w:rPr>
      <w:smallCaps/>
      <w:noProof/>
      <w:color w:val="009DD9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2401E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2401E0"/>
    <w:rPr>
      <w:color w:val="E2D700" w:themeColor="hyperlink"/>
      <w:u w:val="single"/>
    </w:rPr>
  </w:style>
  <w:style w:type="paragraph" w:customStyle="1" w:styleId="PersonalName">
    <w:name w:val="Personal Name"/>
    <w:basedOn w:val="Normal"/>
    <w:qFormat/>
    <w:rsid w:val="002401E0"/>
    <w:pPr>
      <w:spacing w:after="0"/>
    </w:pPr>
    <w:rPr>
      <w:rFonts w:asciiTheme="majorHAnsi" w:hAnsiTheme="majorHAnsi"/>
      <w:b/>
      <w:color w:val="0F6FC6" w:themeColor="accent1"/>
      <w:sz w:val="48"/>
    </w:rPr>
  </w:style>
  <w:style w:type="character" w:styleId="BookTitle">
    <w:name w:val="Book Title"/>
    <w:basedOn w:val="DefaultParagraphFont"/>
    <w:uiPriority w:val="33"/>
    <w:qFormat/>
    <w:rsid w:val="002401E0"/>
    <w:rPr>
      <w:rFonts w:asciiTheme="majorHAnsi" w:hAnsiTheme="majorHAnsi" w:cs="Times New Roman"/>
      <w:i/>
      <w:color w:val="A5C249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401E0"/>
    <w:rPr>
      <w:rFonts w:asciiTheme="minorHAnsi" w:hAnsiTheme="minorHAnsi" w:cs="Times New Roman"/>
      <w:b/>
      <w:i/>
      <w:smallCaps/>
      <w:color w:val="009DD9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2401E0"/>
    <w:rPr>
      <w:rFonts w:cs="Times New Roman"/>
      <w:b/>
      <w:color w:val="0F6FC6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2401E0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2401E0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2401E0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2401E0"/>
    <w:rPr>
      <w:rFonts w:asciiTheme="majorHAnsi" w:hAnsiTheme="majorHAnsi" w:cs="Times New Roman"/>
      <w:color w:val="04617B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2401E0"/>
    <w:pPr>
      <w:spacing w:after="0" w:line="240" w:lineRule="auto"/>
      <w:outlineLvl w:val="0"/>
    </w:pPr>
    <w:rPr>
      <w:rFonts w:asciiTheme="majorHAnsi" w:hAnsiTheme="majorHAnsi"/>
      <w:b/>
      <w:color w:val="0F6FC6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2401E0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2401E0"/>
    <w:pPr>
      <w:spacing w:after="0" w:line="240" w:lineRule="auto"/>
      <w:outlineLvl w:val="0"/>
    </w:pPr>
    <w:rPr>
      <w:rFonts w:asciiTheme="majorHAnsi" w:hAnsiTheme="majorHAnsi"/>
      <w:color w:val="04617B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2401E0"/>
    <w:rPr>
      <w:rFonts w:asciiTheme="majorHAnsi" w:hAnsiTheme="majorHAnsi" w:cs="Times New Roman"/>
      <w:b/>
      <w:color w:val="009DD9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2401E0"/>
    <w:rPr>
      <w:rFonts w:asciiTheme="majorHAnsi" w:hAnsiTheme="majorHAnsi" w:cs="Times New Roman"/>
      <w:b/>
      <w:color w:val="0F6FC6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2401E0"/>
    <w:pPr>
      <w:spacing w:before="320" w:after="40" w:line="240" w:lineRule="auto"/>
    </w:pPr>
    <w:rPr>
      <w:rFonts w:asciiTheme="majorHAnsi" w:hAnsiTheme="majorHAnsi"/>
      <w:b/>
      <w:color w:val="009DD9" w:themeColor="accent2"/>
      <w:sz w:val="28"/>
    </w:rPr>
  </w:style>
  <w:style w:type="paragraph" w:customStyle="1" w:styleId="PlaceholderAutotext32">
    <w:name w:val="PlaceholderAutotext_32"/>
    <w:semiHidden/>
    <w:unhideWhenUsed/>
    <w:rsid w:val="002401E0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2401E0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2401E0"/>
  </w:style>
  <w:style w:type="paragraph" w:customStyle="1" w:styleId="Default">
    <w:name w:val="Default"/>
    <w:rsid w:val="0093013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6B566D"/>
  </w:style>
  <w:style w:type="paragraph" w:styleId="FootnoteText">
    <w:name w:val="footnote text"/>
    <w:basedOn w:val="Normal"/>
    <w:link w:val="FootnoteTextChar"/>
    <w:uiPriority w:val="99"/>
    <w:semiHidden/>
    <w:unhideWhenUsed/>
    <w:rsid w:val="00FD7F6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7F67"/>
    <w:rPr>
      <w:rFonts w:cs="Times New Roman"/>
      <w:color w:val="000000" w:themeColor="text1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D7F67"/>
    <w:rPr>
      <w:vertAlign w:val="superscript"/>
    </w:rPr>
  </w:style>
  <w:style w:type="table" w:styleId="DarkList-Accent1">
    <w:name w:val="Dark List Accent 1"/>
    <w:basedOn w:val="TableNormal"/>
    <w:uiPriority w:val="41"/>
    <w:rsid w:val="001C36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MediumGrid1-Accent1">
    <w:name w:val="Medium Grid 1 Accent 1"/>
    <w:basedOn w:val="TableNormal"/>
    <w:uiPriority w:val="41"/>
    <w:rsid w:val="001C3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2-Accent1">
    <w:name w:val="Medium Grid 2 Accent 1"/>
    <w:basedOn w:val="TableNormal"/>
    <w:uiPriority w:val="41"/>
    <w:rsid w:val="001C3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41"/>
    <w:rsid w:val="001C36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42"/>
    <w:rsid w:val="001C36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E3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9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9D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C9D"/>
    <w:rPr>
      <w:rFonts w:cs="Times New Roman"/>
      <w:b/>
      <w:bCs/>
      <w:color w:val="000000" w:themeColor="text1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2F93"/>
    <w:rPr>
      <w:rFonts w:cs="Times New Roman"/>
      <w:color w:val="000000" w:themeColor="text1"/>
      <w:szCs w:val="20"/>
      <w:lang w:eastAsia="ja-JP"/>
    </w:rPr>
  </w:style>
  <w:style w:type="paragraph" w:styleId="Closing">
    <w:name w:val="Closing"/>
    <w:basedOn w:val="Normal"/>
    <w:link w:val="ClosingChar"/>
    <w:uiPriority w:val="5"/>
    <w:unhideWhenUsed/>
    <w:rsid w:val="00872F93"/>
    <w:pPr>
      <w:spacing w:before="480" w:after="960"/>
      <w:contextualSpacing/>
    </w:pPr>
    <w:rPr>
      <w:lang w:bidi="he-IL"/>
    </w:rPr>
  </w:style>
  <w:style w:type="character" w:customStyle="1" w:styleId="ClosingChar">
    <w:name w:val="Closing Char"/>
    <w:basedOn w:val="DefaultParagraphFont"/>
    <w:link w:val="Closing"/>
    <w:uiPriority w:val="5"/>
    <w:rsid w:val="00872F93"/>
    <w:rPr>
      <w:rFonts w:cs="Times New Roman"/>
      <w:color w:val="000000" w:themeColor="text1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qFormat/>
    <w:rsid w:val="00872F93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872F93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872F93"/>
    <w:rPr>
      <w:rFonts w:cs="Times New Roman"/>
      <w:b/>
      <w:color w:val="000000" w:themeColor="text1"/>
      <w:szCs w:val="20"/>
      <w:lang w:eastAsia="ja-JP"/>
    </w:rPr>
  </w:style>
  <w:style w:type="paragraph" w:customStyle="1" w:styleId="SenderAddress">
    <w:name w:val="Sender Address"/>
    <w:basedOn w:val="NoSpacing"/>
    <w:uiPriority w:val="2"/>
    <w:qFormat/>
    <w:rsid w:val="00872F93"/>
    <w:pPr>
      <w:spacing w:after="360"/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872F93"/>
    <w:pPr>
      <w:spacing w:after="200"/>
      <w:contextualSpacing/>
    </w:pPr>
    <w:rPr>
      <w:lang w:bidi="he-IL"/>
    </w:rPr>
  </w:style>
  <w:style w:type="character" w:customStyle="1" w:styleId="SignatureChar">
    <w:name w:val="Signature Char"/>
    <w:basedOn w:val="DefaultParagraphFont"/>
    <w:link w:val="Signature"/>
    <w:uiPriority w:val="99"/>
    <w:rsid w:val="00872F93"/>
    <w:rPr>
      <w:rFonts w:cs="Times New Roman"/>
      <w:color w:val="000000" w:themeColor="text1"/>
      <w:szCs w:val="20"/>
      <w:lang w:eastAsia="ja-JP" w:bidi="he-IL"/>
    </w:rPr>
  </w:style>
  <w:style w:type="paragraph" w:customStyle="1" w:styleId="DateText">
    <w:name w:val="Date Text"/>
    <w:basedOn w:val="Normal"/>
    <w:uiPriority w:val="35"/>
    <w:qFormat/>
    <w:rsid w:val="00872F93"/>
    <w:pPr>
      <w:spacing w:before="720" w:after="200"/>
      <w:contextualSpacing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s://rdxfootmark.naukri.com/v2/track/openCv?trackingInfo=1f549b6c7a780e71b4a5804808efcd06134f530e18705c4458440321091b5b581209110418485b540c4356014b4450530401195c1333471b1b1115415e5f0c564c011503504e1c180c571833471b1b0714465d5800515601514841481f0f2b561358191b15001043095e08541b140e445745455d5f08054c1b00100317130d5d5d551c120a120011474a411b1213471b1b11124259580c564d170b14115c6&amp;docType=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rajeshjadhav164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09135BDD934D938603A881BB095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4624-86D3-407D-9CEC-62B338B2A3C8}"/>
      </w:docPartPr>
      <w:docPartBody>
        <w:p w:rsidR="008A5EA2" w:rsidRDefault="0024639C" w:rsidP="0028205F">
          <w:pPr>
            <w:pStyle w:val="4B09135BDD934D938603A881BB095C88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639C"/>
    <w:rsid w:val="0024639C"/>
    <w:rsid w:val="009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05F"/>
    <w:rPr>
      <w:color w:val="808080"/>
    </w:rPr>
  </w:style>
  <w:style w:type="paragraph" w:customStyle="1" w:styleId="F6E6FAC15E2C411EAA6E0D59A2FDAB36">
    <w:name w:val="F6E6FAC15E2C411EAA6E0D59A2FDAB36"/>
    <w:rsid w:val="008A5EA2"/>
  </w:style>
  <w:style w:type="paragraph" w:customStyle="1" w:styleId="B1F577027B0E4426BBD8DF5734D642C7">
    <w:name w:val="B1F577027B0E4426BBD8DF5734D642C7"/>
    <w:rsid w:val="008A5EA2"/>
  </w:style>
  <w:style w:type="paragraph" w:customStyle="1" w:styleId="00EEB982ED594F9FBBD99B779516F3A2">
    <w:name w:val="00EEB982ED594F9FBBD99B779516F3A2"/>
    <w:rsid w:val="008A5EA2"/>
  </w:style>
  <w:style w:type="paragraph" w:customStyle="1" w:styleId="27931525C2F34C4AA777ECAD0BB1B0BE">
    <w:name w:val="27931525C2F34C4AA777ECAD0BB1B0BE"/>
    <w:rsid w:val="008A5EA2"/>
  </w:style>
  <w:style w:type="paragraph" w:customStyle="1" w:styleId="0498983720E443EC997850C4E9FA353B">
    <w:name w:val="0498983720E443EC997850C4E9FA353B"/>
    <w:rsid w:val="008A5EA2"/>
  </w:style>
  <w:style w:type="paragraph" w:customStyle="1" w:styleId="1F97AB9CB9F04DEDBCAB576EEC2F37F3">
    <w:name w:val="1F97AB9CB9F04DEDBCAB576EEC2F37F3"/>
    <w:rsid w:val="008A5EA2"/>
  </w:style>
  <w:style w:type="paragraph" w:customStyle="1" w:styleId="6F1A89DC723548DCA13781A9E98B193E">
    <w:name w:val="6F1A89DC723548DCA13781A9E98B193E"/>
    <w:rsid w:val="008A5EA2"/>
  </w:style>
  <w:style w:type="character" w:customStyle="1" w:styleId="SubsectionDateChar1">
    <w:name w:val="Subsection Date Char1"/>
    <w:basedOn w:val="DefaultParagraphFont"/>
    <w:link w:val="SubsectionDate"/>
    <w:rsid w:val="008A5EA2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8A5EA2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824EBB69035B42B982C5C41FFCD024C2">
    <w:name w:val="824EBB69035B42B982C5C41FFCD024C2"/>
    <w:rsid w:val="008A5EA2"/>
  </w:style>
  <w:style w:type="paragraph" w:customStyle="1" w:styleId="3E88ACA1E91D45288DA7B1F69897628E">
    <w:name w:val="3E88ACA1E91D45288DA7B1F69897628E"/>
    <w:rsid w:val="008A5EA2"/>
  </w:style>
  <w:style w:type="paragraph" w:customStyle="1" w:styleId="B3CDEBB99D0B41B887C0EF3734FB1837">
    <w:name w:val="B3CDEBB99D0B41B887C0EF3734FB1837"/>
    <w:rsid w:val="008A5EA2"/>
  </w:style>
  <w:style w:type="paragraph" w:customStyle="1" w:styleId="9B05C8B1834346F38037DFA713F5CD58">
    <w:name w:val="9B05C8B1834346F38037DFA713F5CD58"/>
    <w:rsid w:val="008A5EA2"/>
  </w:style>
  <w:style w:type="paragraph" w:customStyle="1" w:styleId="69762C6D396845A090A90D22CBD69CA7">
    <w:name w:val="69762C6D396845A090A90D22CBD69CA7"/>
    <w:rsid w:val="008A5EA2"/>
  </w:style>
  <w:style w:type="paragraph" w:customStyle="1" w:styleId="2B317FE4CBFB4B7F929E77163CF99BA8">
    <w:name w:val="2B317FE4CBFB4B7F929E77163CF99BA8"/>
    <w:rsid w:val="008A5EA2"/>
  </w:style>
  <w:style w:type="character" w:customStyle="1" w:styleId="subsectiondatechar">
    <w:name w:val="subsectiondatechar"/>
    <w:basedOn w:val="DefaultParagraphFont"/>
    <w:rsid w:val="0028205F"/>
  </w:style>
  <w:style w:type="paragraph" w:customStyle="1" w:styleId="00569166B1CB42B19BB1F7715935F7DF">
    <w:name w:val="00569166B1CB42B19BB1F7715935F7DF"/>
    <w:rsid w:val="008A5EA2"/>
  </w:style>
  <w:style w:type="paragraph" w:customStyle="1" w:styleId="10CE11E25762416CA8C3AC984B89A265">
    <w:name w:val="10CE11E25762416CA8C3AC984B89A265"/>
    <w:rsid w:val="008A5EA2"/>
  </w:style>
  <w:style w:type="paragraph" w:customStyle="1" w:styleId="0B5C9FCDAC73411DB9B20EEC30EE9774">
    <w:name w:val="0B5C9FCDAC73411DB9B20EEC30EE9774"/>
    <w:rsid w:val="008A5EA2"/>
  </w:style>
  <w:style w:type="paragraph" w:customStyle="1" w:styleId="D7C446841C4344228F1FB0CB8398E4A4">
    <w:name w:val="D7C446841C4344228F1FB0CB8398E4A4"/>
    <w:rsid w:val="008A5EA2"/>
  </w:style>
  <w:style w:type="paragraph" w:customStyle="1" w:styleId="2D5DBCD77356444DB1C5E23B312F45C1">
    <w:name w:val="2D5DBCD77356444DB1C5E23B312F45C1"/>
    <w:rsid w:val="008A5EA2"/>
  </w:style>
  <w:style w:type="paragraph" w:customStyle="1" w:styleId="1674B9184DED47A18589C1A7B8D1C879">
    <w:name w:val="1674B9184DED47A18589C1A7B8D1C879"/>
    <w:rsid w:val="008A5EA2"/>
  </w:style>
  <w:style w:type="paragraph" w:customStyle="1" w:styleId="2CDEE552AFE94C299D131587AA636F2D">
    <w:name w:val="2CDEE552AFE94C299D131587AA636F2D"/>
    <w:rsid w:val="0028205F"/>
  </w:style>
  <w:style w:type="paragraph" w:customStyle="1" w:styleId="D77C2FCF48D6405FBD0168A400CBC947">
    <w:name w:val="D77C2FCF48D6405FBD0168A400CBC947"/>
    <w:rsid w:val="0028205F"/>
  </w:style>
  <w:style w:type="paragraph" w:customStyle="1" w:styleId="14430658092540E4915158427B5302B2">
    <w:name w:val="14430658092540E4915158427B5302B2"/>
    <w:rsid w:val="0028205F"/>
  </w:style>
  <w:style w:type="paragraph" w:customStyle="1" w:styleId="C02E4008453D425BAFECB66C6F507EEC">
    <w:name w:val="C02E4008453D425BAFECB66C6F507EEC"/>
    <w:rsid w:val="0028205F"/>
  </w:style>
  <w:style w:type="paragraph" w:customStyle="1" w:styleId="9C6A216CE74341E19A524DCDF27B20D9">
    <w:name w:val="9C6A216CE74341E19A524DCDF27B20D9"/>
    <w:rsid w:val="0028205F"/>
  </w:style>
  <w:style w:type="paragraph" w:customStyle="1" w:styleId="22513FE0FB71444BB966CBD329D17A03">
    <w:name w:val="22513FE0FB71444BB966CBD329D17A03"/>
    <w:rsid w:val="0028205F"/>
  </w:style>
  <w:style w:type="paragraph" w:customStyle="1" w:styleId="74950D7E33004B3AA7C9443B1990CBC7">
    <w:name w:val="74950D7E33004B3AA7C9443B1990CBC7"/>
    <w:rsid w:val="0028205F"/>
  </w:style>
  <w:style w:type="paragraph" w:customStyle="1" w:styleId="1C0E6B67636A492C8ED0E2768A9438C7">
    <w:name w:val="1C0E6B67636A492C8ED0E2768A9438C7"/>
    <w:rsid w:val="0028205F"/>
  </w:style>
  <w:style w:type="paragraph" w:customStyle="1" w:styleId="E2F7DB71E87A4D259591251868D46F1C">
    <w:name w:val="E2F7DB71E87A4D259591251868D46F1C"/>
    <w:rsid w:val="0028205F"/>
  </w:style>
  <w:style w:type="paragraph" w:customStyle="1" w:styleId="DC4DAB0569144726A1E4FC42F53CC79D">
    <w:name w:val="DC4DAB0569144726A1E4FC42F53CC79D"/>
    <w:rsid w:val="0028205F"/>
  </w:style>
  <w:style w:type="paragraph" w:customStyle="1" w:styleId="5B80850ED09D4425BAD7B5EA1312932E">
    <w:name w:val="5B80850ED09D4425BAD7B5EA1312932E"/>
    <w:rsid w:val="0028205F"/>
  </w:style>
  <w:style w:type="paragraph" w:customStyle="1" w:styleId="BF313D68DC034E42B60909EFA6763213">
    <w:name w:val="BF313D68DC034E42B60909EFA6763213"/>
    <w:rsid w:val="0028205F"/>
  </w:style>
  <w:style w:type="paragraph" w:customStyle="1" w:styleId="3D5A844C60294A25942B03EE80426764">
    <w:name w:val="3D5A844C60294A25942B03EE80426764"/>
    <w:rsid w:val="0028205F"/>
  </w:style>
  <w:style w:type="paragraph" w:customStyle="1" w:styleId="1ACA5050278344FCBB02772C0F6E54EC">
    <w:name w:val="1ACA5050278344FCBB02772C0F6E54EC"/>
    <w:rsid w:val="0028205F"/>
  </w:style>
  <w:style w:type="paragraph" w:customStyle="1" w:styleId="ED84A34D44994EC192992FF54877D181">
    <w:name w:val="ED84A34D44994EC192992FF54877D181"/>
    <w:rsid w:val="0028205F"/>
  </w:style>
  <w:style w:type="paragraph" w:customStyle="1" w:styleId="F926DC5759964265A63EACE05E4DA7E1">
    <w:name w:val="F926DC5759964265A63EACE05E4DA7E1"/>
    <w:rsid w:val="0028205F"/>
  </w:style>
  <w:style w:type="paragraph" w:customStyle="1" w:styleId="23FA4ABB8B944AC1B7357CD3CE23C04E">
    <w:name w:val="23FA4ABB8B944AC1B7357CD3CE23C04E"/>
    <w:rsid w:val="0028205F"/>
  </w:style>
  <w:style w:type="paragraph" w:customStyle="1" w:styleId="6E86ACC3B874448798A4EDF1FB263748">
    <w:name w:val="6E86ACC3B874448798A4EDF1FB263748"/>
    <w:rsid w:val="0028205F"/>
  </w:style>
  <w:style w:type="paragraph" w:customStyle="1" w:styleId="4E649C1139644568A91484C9D099203B">
    <w:name w:val="4E649C1139644568A91484C9D099203B"/>
    <w:rsid w:val="0028205F"/>
  </w:style>
  <w:style w:type="paragraph" w:customStyle="1" w:styleId="5118E7326A594DC9B9BF9857EA98B32B">
    <w:name w:val="5118E7326A594DC9B9BF9857EA98B32B"/>
    <w:rsid w:val="0028205F"/>
  </w:style>
  <w:style w:type="paragraph" w:customStyle="1" w:styleId="345A6CA1C4CE4298AAE57CC2A2FBED84">
    <w:name w:val="345A6CA1C4CE4298AAE57CC2A2FBED84"/>
    <w:rsid w:val="0028205F"/>
  </w:style>
  <w:style w:type="paragraph" w:customStyle="1" w:styleId="E7B4E195ED8B4DB882E7CDAB5B3F90CD">
    <w:name w:val="E7B4E195ED8B4DB882E7CDAB5B3F90CD"/>
    <w:rsid w:val="0028205F"/>
  </w:style>
  <w:style w:type="paragraph" w:customStyle="1" w:styleId="2487D51B014540EF9CD1C3212E7A8C1B">
    <w:name w:val="2487D51B014540EF9CD1C3212E7A8C1B"/>
    <w:rsid w:val="0028205F"/>
  </w:style>
  <w:style w:type="paragraph" w:customStyle="1" w:styleId="781136FB63354C5A948C089309FD7E51">
    <w:name w:val="781136FB63354C5A948C089309FD7E51"/>
    <w:rsid w:val="0028205F"/>
  </w:style>
  <w:style w:type="paragraph" w:customStyle="1" w:styleId="D29351CF331947319B10B673F141C5D4">
    <w:name w:val="D29351CF331947319B10B673F141C5D4"/>
    <w:rsid w:val="0028205F"/>
  </w:style>
  <w:style w:type="paragraph" w:customStyle="1" w:styleId="78E8CD64F1174F5FBB8036E1B787C23C">
    <w:name w:val="78E8CD64F1174F5FBB8036E1B787C23C"/>
    <w:rsid w:val="0028205F"/>
  </w:style>
  <w:style w:type="paragraph" w:customStyle="1" w:styleId="BB9812331C6F4BAE8A1A3C64A2E34443">
    <w:name w:val="BB9812331C6F4BAE8A1A3C64A2E34443"/>
    <w:rsid w:val="0028205F"/>
  </w:style>
  <w:style w:type="paragraph" w:customStyle="1" w:styleId="FD38B1DD51C3404F9E72170BAF991CF1">
    <w:name w:val="FD38B1DD51C3404F9E72170BAF991CF1"/>
    <w:rsid w:val="0028205F"/>
  </w:style>
  <w:style w:type="paragraph" w:customStyle="1" w:styleId="513ABFBB4360433FB093AC4A0D737E27">
    <w:name w:val="513ABFBB4360433FB093AC4A0D737E27"/>
    <w:rsid w:val="0028205F"/>
  </w:style>
  <w:style w:type="paragraph" w:customStyle="1" w:styleId="AB177828F4C14D9583E5126F86F2A7B3">
    <w:name w:val="AB177828F4C14D9583E5126F86F2A7B3"/>
    <w:rsid w:val="0028205F"/>
  </w:style>
  <w:style w:type="paragraph" w:customStyle="1" w:styleId="EDF2A4CA5C21499595B487966DCE1202">
    <w:name w:val="EDF2A4CA5C21499595B487966DCE1202"/>
    <w:rsid w:val="0028205F"/>
  </w:style>
  <w:style w:type="paragraph" w:customStyle="1" w:styleId="8733F7B86191485587C569B88FB53FA4">
    <w:name w:val="8733F7B86191485587C569B88FB53FA4"/>
    <w:rsid w:val="0028205F"/>
  </w:style>
  <w:style w:type="paragraph" w:customStyle="1" w:styleId="B89E60C824E94E6CBF7ADB3BFCB50EA9">
    <w:name w:val="B89E60C824E94E6CBF7ADB3BFCB50EA9"/>
    <w:rsid w:val="0028205F"/>
  </w:style>
  <w:style w:type="paragraph" w:customStyle="1" w:styleId="0D9FE3FCAF5B48FB84EECF5E22BFAC42">
    <w:name w:val="0D9FE3FCAF5B48FB84EECF5E22BFAC42"/>
    <w:rsid w:val="0028205F"/>
  </w:style>
  <w:style w:type="paragraph" w:customStyle="1" w:styleId="7AC74E49C39F480EA0153D668D145106">
    <w:name w:val="7AC74E49C39F480EA0153D668D145106"/>
    <w:rsid w:val="0028205F"/>
  </w:style>
  <w:style w:type="paragraph" w:customStyle="1" w:styleId="5CD43400BD7C4C58B12C252BCCE8D526">
    <w:name w:val="5CD43400BD7C4C58B12C252BCCE8D526"/>
    <w:rsid w:val="0028205F"/>
  </w:style>
  <w:style w:type="paragraph" w:customStyle="1" w:styleId="4D3AD24A59B144AA83DAD9DD0F9F850A">
    <w:name w:val="4D3AD24A59B144AA83DAD9DD0F9F850A"/>
    <w:rsid w:val="0028205F"/>
  </w:style>
  <w:style w:type="paragraph" w:customStyle="1" w:styleId="91BC6ADC22B4402AB7058A1536A965CC">
    <w:name w:val="91BC6ADC22B4402AB7058A1536A965CC"/>
    <w:rsid w:val="0028205F"/>
  </w:style>
  <w:style w:type="paragraph" w:customStyle="1" w:styleId="24110C982D434EB0BBC2895145C9E701">
    <w:name w:val="24110C982D434EB0BBC2895145C9E701"/>
    <w:rsid w:val="0028205F"/>
  </w:style>
  <w:style w:type="paragraph" w:customStyle="1" w:styleId="8225A8F2982C4F72A5A9C079B7758EA2">
    <w:name w:val="8225A8F2982C4F72A5A9C079B7758EA2"/>
    <w:rsid w:val="0028205F"/>
  </w:style>
  <w:style w:type="paragraph" w:customStyle="1" w:styleId="663B93557A7848CC98739E212B892054">
    <w:name w:val="663B93557A7848CC98739E212B892054"/>
    <w:rsid w:val="0028205F"/>
  </w:style>
  <w:style w:type="paragraph" w:customStyle="1" w:styleId="3F298054D2224A489E6F3A8FF1E29CBA">
    <w:name w:val="3F298054D2224A489E6F3A8FF1E29CBA"/>
    <w:rsid w:val="0028205F"/>
  </w:style>
  <w:style w:type="paragraph" w:customStyle="1" w:styleId="7A7019DE58724F63BA2AFA9FC6B2AE1F">
    <w:name w:val="7A7019DE58724F63BA2AFA9FC6B2AE1F"/>
    <w:rsid w:val="0028205F"/>
  </w:style>
  <w:style w:type="paragraph" w:customStyle="1" w:styleId="7096E49F65ED4BB5BEDDF63244503FD6">
    <w:name w:val="7096E49F65ED4BB5BEDDF63244503FD6"/>
    <w:rsid w:val="0028205F"/>
  </w:style>
  <w:style w:type="paragraph" w:customStyle="1" w:styleId="55D5253A02C74BCC865146FCF5B0B06E">
    <w:name w:val="55D5253A02C74BCC865146FCF5B0B06E"/>
    <w:rsid w:val="0028205F"/>
  </w:style>
  <w:style w:type="paragraph" w:customStyle="1" w:styleId="FC1D8C6E9F694898818C60EDFF685BB2">
    <w:name w:val="FC1D8C6E9F694898818C60EDFF685BB2"/>
    <w:rsid w:val="0028205F"/>
  </w:style>
  <w:style w:type="paragraph" w:customStyle="1" w:styleId="627E8CBD511D4012B5CFB9935EE7F8C6">
    <w:name w:val="627E8CBD511D4012B5CFB9935EE7F8C6"/>
    <w:rsid w:val="0028205F"/>
  </w:style>
  <w:style w:type="paragraph" w:customStyle="1" w:styleId="C65C71FD7E544C8D8DE9B790C79360E4">
    <w:name w:val="C65C71FD7E544C8D8DE9B790C79360E4"/>
    <w:rsid w:val="0028205F"/>
  </w:style>
  <w:style w:type="paragraph" w:customStyle="1" w:styleId="C79ED91662D94D9F9A86AFC7E9047CB6">
    <w:name w:val="C79ED91662D94D9F9A86AFC7E9047CB6"/>
    <w:rsid w:val="0028205F"/>
  </w:style>
  <w:style w:type="paragraph" w:customStyle="1" w:styleId="693C12D4A07D43FF8226130888412C5A">
    <w:name w:val="693C12D4A07D43FF8226130888412C5A"/>
    <w:rsid w:val="0028205F"/>
  </w:style>
  <w:style w:type="paragraph" w:customStyle="1" w:styleId="75905F471B994922A14D887BC2818E4B">
    <w:name w:val="75905F471B994922A14D887BC2818E4B"/>
    <w:rsid w:val="0028205F"/>
  </w:style>
  <w:style w:type="paragraph" w:customStyle="1" w:styleId="5030BA3086684BEE896AB033B4ED9FD7">
    <w:name w:val="5030BA3086684BEE896AB033B4ED9FD7"/>
    <w:rsid w:val="0028205F"/>
  </w:style>
  <w:style w:type="paragraph" w:customStyle="1" w:styleId="3FB56B2B87C84CEC94849693654A807D">
    <w:name w:val="3FB56B2B87C84CEC94849693654A807D"/>
    <w:rsid w:val="0028205F"/>
  </w:style>
  <w:style w:type="paragraph" w:customStyle="1" w:styleId="C6E924DF1E8447B5B4F8EE0781186074">
    <w:name w:val="C6E924DF1E8447B5B4F8EE0781186074"/>
    <w:rsid w:val="0028205F"/>
  </w:style>
  <w:style w:type="paragraph" w:customStyle="1" w:styleId="03AC01B8CED94F81B835714EBB5ACC88">
    <w:name w:val="03AC01B8CED94F81B835714EBB5ACC88"/>
    <w:rsid w:val="0028205F"/>
  </w:style>
  <w:style w:type="paragraph" w:customStyle="1" w:styleId="04B79C3415274BBA9F254A66F0BFEEDB">
    <w:name w:val="04B79C3415274BBA9F254A66F0BFEEDB"/>
    <w:rsid w:val="0028205F"/>
  </w:style>
  <w:style w:type="paragraph" w:customStyle="1" w:styleId="70FE068CF62E46B6954A994FA60AC571">
    <w:name w:val="70FE068CF62E46B6954A994FA60AC571"/>
    <w:rsid w:val="0028205F"/>
  </w:style>
  <w:style w:type="paragraph" w:customStyle="1" w:styleId="648F231F30C94405A720E26AE8F2F33F">
    <w:name w:val="648F231F30C94405A720E26AE8F2F33F"/>
    <w:rsid w:val="0028205F"/>
  </w:style>
  <w:style w:type="paragraph" w:customStyle="1" w:styleId="38C4717416F74A57962E293D4925947E">
    <w:name w:val="38C4717416F74A57962E293D4925947E"/>
    <w:rsid w:val="0028205F"/>
  </w:style>
  <w:style w:type="paragraph" w:customStyle="1" w:styleId="696B0858C82846729FC78BD3B3ACEDFB">
    <w:name w:val="696B0858C82846729FC78BD3B3ACEDFB"/>
    <w:rsid w:val="0028205F"/>
  </w:style>
  <w:style w:type="paragraph" w:customStyle="1" w:styleId="A1D8616D24384B90A28EF9940072364D">
    <w:name w:val="A1D8616D24384B90A28EF9940072364D"/>
    <w:rsid w:val="0028205F"/>
  </w:style>
  <w:style w:type="paragraph" w:customStyle="1" w:styleId="71FB3824012F427491E60209E5913800">
    <w:name w:val="71FB3824012F427491E60209E5913800"/>
    <w:rsid w:val="0028205F"/>
  </w:style>
  <w:style w:type="paragraph" w:customStyle="1" w:styleId="9E734FFAD5464CF9840BFD53D1ACD944">
    <w:name w:val="9E734FFAD5464CF9840BFD53D1ACD944"/>
    <w:rsid w:val="0028205F"/>
  </w:style>
  <w:style w:type="paragraph" w:customStyle="1" w:styleId="F6067D1BC44F4F92AD8E9BDD3A13E838">
    <w:name w:val="F6067D1BC44F4F92AD8E9BDD3A13E838"/>
    <w:rsid w:val="0028205F"/>
  </w:style>
  <w:style w:type="paragraph" w:customStyle="1" w:styleId="DDCCBCA37A0C498AA25FB8136262722F">
    <w:name w:val="DDCCBCA37A0C498AA25FB8136262722F"/>
    <w:rsid w:val="0028205F"/>
  </w:style>
  <w:style w:type="paragraph" w:customStyle="1" w:styleId="1AE4111C933A43678DF88C4A1CCBDF9C">
    <w:name w:val="1AE4111C933A43678DF88C4A1CCBDF9C"/>
    <w:rsid w:val="0028205F"/>
  </w:style>
  <w:style w:type="paragraph" w:customStyle="1" w:styleId="B2DEC9C848DB4B50A6857EDF1478FF62">
    <w:name w:val="B2DEC9C848DB4B50A6857EDF1478FF62"/>
    <w:rsid w:val="0028205F"/>
  </w:style>
  <w:style w:type="paragraph" w:customStyle="1" w:styleId="1A479BF0FF26416AA9A036C4689E6703">
    <w:name w:val="1A479BF0FF26416AA9A036C4689E6703"/>
    <w:rsid w:val="0028205F"/>
  </w:style>
  <w:style w:type="paragraph" w:customStyle="1" w:styleId="81CDEE1B8D544C7E9513596058042062">
    <w:name w:val="81CDEE1B8D544C7E9513596058042062"/>
    <w:rsid w:val="0028205F"/>
  </w:style>
  <w:style w:type="paragraph" w:customStyle="1" w:styleId="9002503EC2DD44949A08581FC0E46AF4">
    <w:name w:val="9002503EC2DD44949A08581FC0E46AF4"/>
    <w:rsid w:val="0028205F"/>
  </w:style>
  <w:style w:type="paragraph" w:customStyle="1" w:styleId="1106B3148FD44FEA893D400D6A544FC6">
    <w:name w:val="1106B3148FD44FEA893D400D6A544FC6"/>
    <w:rsid w:val="0028205F"/>
  </w:style>
  <w:style w:type="paragraph" w:customStyle="1" w:styleId="469E145BB04C4DB694494D96FF6EDA3B">
    <w:name w:val="469E145BB04C4DB694494D96FF6EDA3B"/>
    <w:rsid w:val="0028205F"/>
  </w:style>
  <w:style w:type="paragraph" w:customStyle="1" w:styleId="70FFF1A5872E4EC99A21A8AC1638F155">
    <w:name w:val="70FFF1A5872E4EC99A21A8AC1638F155"/>
    <w:rsid w:val="0028205F"/>
  </w:style>
  <w:style w:type="paragraph" w:customStyle="1" w:styleId="F7534155972F483489BCF9F81D5540DD">
    <w:name w:val="F7534155972F483489BCF9F81D5540DD"/>
    <w:rsid w:val="0028205F"/>
  </w:style>
  <w:style w:type="paragraph" w:customStyle="1" w:styleId="379284B3882848E288E2797E9E673EA7">
    <w:name w:val="379284B3882848E288E2797E9E673EA7"/>
    <w:rsid w:val="0028205F"/>
  </w:style>
  <w:style w:type="paragraph" w:customStyle="1" w:styleId="74DB5585743B4B4BAC61BAB87A048230">
    <w:name w:val="74DB5585743B4B4BAC61BAB87A048230"/>
    <w:rsid w:val="0028205F"/>
  </w:style>
  <w:style w:type="paragraph" w:customStyle="1" w:styleId="D6DF7F6D90FF40D59C81808B43FF5736">
    <w:name w:val="D6DF7F6D90FF40D59C81808B43FF5736"/>
    <w:rsid w:val="0028205F"/>
  </w:style>
  <w:style w:type="paragraph" w:customStyle="1" w:styleId="CBCAAC1CD9B14CA2A1B2D436C5C6C9BE">
    <w:name w:val="CBCAAC1CD9B14CA2A1B2D436C5C6C9BE"/>
    <w:rsid w:val="0028205F"/>
  </w:style>
  <w:style w:type="paragraph" w:customStyle="1" w:styleId="434F1FD5DD7545CD8E90137D51AD71E5">
    <w:name w:val="434F1FD5DD7545CD8E90137D51AD71E5"/>
    <w:rsid w:val="0028205F"/>
  </w:style>
  <w:style w:type="paragraph" w:customStyle="1" w:styleId="5838EEB1ED934DD7A87A545C853837A1">
    <w:name w:val="5838EEB1ED934DD7A87A545C853837A1"/>
    <w:rsid w:val="0028205F"/>
  </w:style>
  <w:style w:type="paragraph" w:customStyle="1" w:styleId="6DC09AACDBF34B7C97EFB766D04BF3C9">
    <w:name w:val="6DC09AACDBF34B7C97EFB766D04BF3C9"/>
    <w:rsid w:val="0028205F"/>
  </w:style>
  <w:style w:type="paragraph" w:customStyle="1" w:styleId="4B09135BDD934D938603A881BB095C88">
    <w:name w:val="4B09135BDD934D938603A881BB095C88"/>
    <w:rsid w:val="0028205F"/>
  </w:style>
  <w:style w:type="paragraph" w:customStyle="1" w:styleId="A6860F3247A04EC1823FE6703340675E">
    <w:name w:val="A6860F3247A04EC1823FE6703340675E"/>
    <w:rsid w:val="002820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2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D815B0B9-945F-4116-8999-EEE9E42A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Rajesh Jadhav</dc:creator>
  <cp:lastModifiedBy>staffing 4</cp:lastModifiedBy>
  <cp:revision>3</cp:revision>
  <cp:lastPrinted>2019-02-28T17:52:00Z</cp:lastPrinted>
  <dcterms:created xsi:type="dcterms:W3CDTF">2019-04-16T13:56:00Z</dcterms:created>
  <dcterms:modified xsi:type="dcterms:W3CDTF">2019-04-16T14:27:00Z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